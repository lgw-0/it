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F030" w14:textId="77777777" w:rsidR="00556725" w:rsidRDefault="00556725">
      <w:pPr>
        <w:spacing w:line="360" w:lineRule="auto"/>
        <w:jc w:val="left"/>
        <w:rPr>
          <w:rFonts w:ascii="Arial" w:hAnsi="Arial"/>
          <w:b/>
          <w:sz w:val="20"/>
        </w:rPr>
      </w:pPr>
    </w:p>
    <w:p w14:paraId="559043F8" w14:textId="77777777" w:rsidR="00556725" w:rsidRPr="005D3B33" w:rsidRDefault="00814B0C">
      <w:pPr>
        <w:spacing w:line="360" w:lineRule="auto"/>
        <w:jc w:val="center"/>
        <w:outlineLvl w:val="0"/>
        <w:rPr>
          <w:rFonts w:ascii="黑体" w:eastAsia="黑体"/>
          <w:b/>
          <w:sz w:val="56"/>
        </w:rPr>
      </w:pPr>
      <w:bookmarkStart w:id="0" w:name="_Toc6483"/>
      <w:bookmarkStart w:id="1" w:name="_Toc124001237"/>
      <w:r w:rsidRPr="005D3B33">
        <w:rPr>
          <w:rFonts w:ascii="黑体" w:eastAsia="黑体" w:hint="eastAsia"/>
          <w:b/>
          <w:sz w:val="56"/>
        </w:rPr>
        <w:t>Python大作业</w:t>
      </w:r>
      <w:bookmarkEnd w:id="0"/>
      <w:r w:rsidR="00D36B0F">
        <w:rPr>
          <w:rFonts w:ascii="黑体" w:eastAsia="黑体" w:hint="eastAsia"/>
          <w:b/>
          <w:sz w:val="56"/>
        </w:rPr>
        <w:t>报告</w:t>
      </w:r>
      <w:bookmarkEnd w:id="1"/>
    </w:p>
    <w:p w14:paraId="1A8C5577" w14:textId="77777777" w:rsidR="00556725" w:rsidRDefault="00814B0C">
      <w:pPr>
        <w:jc w:val="center"/>
      </w:pPr>
      <w:r>
        <w:rPr>
          <w:noProof/>
        </w:rPr>
        <w:drawing>
          <wp:inline distT="0" distB="0" distL="114300" distR="114300" wp14:anchorId="2ECC7D79" wp14:editId="75F66624">
            <wp:extent cx="1710055" cy="11918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1295" cy="12063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B77DF1" w14:textId="77777777" w:rsidR="00556725" w:rsidRPr="005D3B33" w:rsidRDefault="00556725" w:rsidP="005D3B33">
      <w:pPr>
        <w:spacing w:line="360" w:lineRule="auto"/>
        <w:rPr>
          <w:b/>
          <w:sz w:val="22"/>
        </w:rPr>
      </w:pPr>
    </w:p>
    <w:p w14:paraId="5E673382" w14:textId="77777777" w:rsidR="00556725" w:rsidRPr="005D3B33" w:rsidRDefault="00556725" w:rsidP="005D3B33">
      <w:pPr>
        <w:spacing w:line="360" w:lineRule="auto"/>
        <w:rPr>
          <w:b/>
          <w:sz w:val="22"/>
        </w:rPr>
      </w:pPr>
    </w:p>
    <w:p w14:paraId="382FDB78" w14:textId="77777777" w:rsidR="00556725" w:rsidRPr="005D3B33" w:rsidRDefault="00556725" w:rsidP="005D3B33">
      <w:pPr>
        <w:spacing w:line="360" w:lineRule="auto"/>
        <w:rPr>
          <w:b/>
          <w:sz w:val="22"/>
        </w:rPr>
      </w:pPr>
    </w:p>
    <w:p w14:paraId="1F034AE2" w14:textId="77777777" w:rsidR="00556725" w:rsidRPr="005D3B33" w:rsidRDefault="00556725" w:rsidP="005D3B33">
      <w:pPr>
        <w:spacing w:line="360" w:lineRule="auto"/>
        <w:rPr>
          <w:b/>
          <w:sz w:val="22"/>
        </w:rPr>
      </w:pPr>
    </w:p>
    <w:p w14:paraId="5C5C9418" w14:textId="77777777" w:rsidR="00556725" w:rsidRPr="005D3B33" w:rsidRDefault="00556725" w:rsidP="005D3B33">
      <w:pPr>
        <w:spacing w:line="360" w:lineRule="auto"/>
        <w:jc w:val="left"/>
        <w:rPr>
          <w:rFonts w:ascii="Arial" w:hAnsi="Arial"/>
          <w:b/>
        </w:rPr>
      </w:pPr>
    </w:p>
    <w:p w14:paraId="66AA4E4F" w14:textId="4A337B27" w:rsidR="00556725" w:rsidRPr="005D3B33" w:rsidRDefault="00814B0C" w:rsidP="005D3B33">
      <w:pPr>
        <w:spacing w:beforeLines="50" w:before="156" w:afterLines="50" w:after="156" w:line="480" w:lineRule="auto"/>
        <w:rPr>
          <w:b/>
          <w:sz w:val="28"/>
          <w:u w:val="single"/>
        </w:rPr>
      </w:pPr>
      <w:r w:rsidRPr="005D3B33">
        <w:rPr>
          <w:b/>
          <w:sz w:val="28"/>
        </w:rPr>
        <w:t xml:space="preserve">          </w:t>
      </w:r>
      <w:r w:rsidRPr="005D3B33">
        <w:rPr>
          <w:rFonts w:hint="eastAsia"/>
          <w:b/>
          <w:sz w:val="28"/>
        </w:rPr>
        <w:t>系统名称：</w:t>
      </w:r>
      <w:r w:rsidRPr="005D3B33">
        <w:rPr>
          <w:b/>
          <w:sz w:val="28"/>
          <w:u w:val="single"/>
        </w:rPr>
        <w:t xml:space="preserve"> </w:t>
      </w:r>
      <w:r w:rsidRPr="005D3B33">
        <w:rPr>
          <w:rFonts w:hint="eastAsia"/>
          <w:b/>
          <w:sz w:val="28"/>
          <w:u w:val="single"/>
        </w:rPr>
        <w:t xml:space="preserve">          </w:t>
      </w:r>
      <w:r w:rsidR="00412956">
        <w:rPr>
          <w:rFonts w:hint="eastAsia"/>
          <w:b/>
          <w:sz w:val="28"/>
          <w:u w:val="single"/>
        </w:rPr>
        <w:t>音乐播放器</w:t>
      </w:r>
      <w:r w:rsidRPr="005D3B33">
        <w:rPr>
          <w:rFonts w:hint="eastAsia"/>
          <w:b/>
          <w:sz w:val="28"/>
          <w:u w:val="single"/>
        </w:rPr>
        <w:t xml:space="preserve">                     </w:t>
      </w:r>
      <w:r w:rsidRPr="005D3B33">
        <w:rPr>
          <w:b/>
          <w:sz w:val="28"/>
          <w:u w:val="single"/>
        </w:rPr>
        <w:t xml:space="preserve">    </w:t>
      </w:r>
    </w:p>
    <w:p w14:paraId="2E8B14A0" w14:textId="514A0333" w:rsidR="00556725" w:rsidRPr="005D3B33" w:rsidRDefault="00814B0C" w:rsidP="005D3B33">
      <w:pPr>
        <w:spacing w:beforeLines="50" w:before="156" w:afterLines="50" w:after="156" w:line="480" w:lineRule="auto"/>
        <w:ind w:firstLineChars="500" w:firstLine="1405"/>
        <w:rPr>
          <w:b/>
          <w:sz w:val="28"/>
          <w:u w:val="single"/>
        </w:rPr>
      </w:pPr>
      <w:r w:rsidRPr="005D3B33">
        <w:rPr>
          <w:rFonts w:hint="eastAsia"/>
          <w:b/>
          <w:sz w:val="28"/>
        </w:rPr>
        <w:t>姓</w:t>
      </w:r>
      <w:r w:rsidRPr="005D3B33">
        <w:rPr>
          <w:b/>
          <w:sz w:val="28"/>
        </w:rPr>
        <w:t xml:space="preserve">    </w:t>
      </w:r>
      <w:r w:rsidRPr="005D3B33">
        <w:rPr>
          <w:rFonts w:hint="eastAsia"/>
          <w:b/>
          <w:sz w:val="28"/>
        </w:rPr>
        <w:t>名：</w:t>
      </w:r>
      <w:r w:rsidRPr="005D3B33">
        <w:rPr>
          <w:b/>
          <w:sz w:val="28"/>
          <w:u w:val="single"/>
        </w:rPr>
        <w:t xml:space="preserve"> </w:t>
      </w:r>
      <w:r w:rsidRPr="005D3B33">
        <w:rPr>
          <w:rFonts w:hint="eastAsia"/>
          <w:b/>
          <w:sz w:val="28"/>
          <w:u w:val="single"/>
        </w:rPr>
        <w:t xml:space="preserve">          </w:t>
      </w:r>
      <w:r w:rsidR="00412956">
        <w:rPr>
          <w:rFonts w:hint="eastAsia"/>
          <w:b/>
          <w:sz w:val="28"/>
          <w:u w:val="single"/>
        </w:rPr>
        <w:t>杜瑜琛</w:t>
      </w:r>
      <w:r w:rsidRPr="005D3B33">
        <w:rPr>
          <w:rFonts w:hint="eastAsia"/>
          <w:b/>
          <w:sz w:val="28"/>
          <w:u w:val="single"/>
        </w:rPr>
        <w:t xml:space="preserve">                       </w:t>
      </w:r>
      <w:r w:rsidRPr="005D3B33">
        <w:rPr>
          <w:b/>
          <w:sz w:val="28"/>
          <w:u w:val="single"/>
        </w:rPr>
        <w:t xml:space="preserve">    </w:t>
      </w:r>
    </w:p>
    <w:p w14:paraId="28A3157E" w14:textId="4CF551B6" w:rsidR="00556725" w:rsidRPr="005D3B33" w:rsidRDefault="00814B0C" w:rsidP="005D3B33">
      <w:pPr>
        <w:spacing w:beforeLines="50" w:before="156" w:afterLines="50" w:after="156" w:line="480" w:lineRule="auto"/>
        <w:ind w:firstLineChars="500" w:firstLine="1405"/>
        <w:rPr>
          <w:b/>
          <w:sz w:val="28"/>
        </w:rPr>
      </w:pPr>
      <w:r w:rsidRPr="005D3B33">
        <w:rPr>
          <w:b/>
          <w:sz w:val="28"/>
        </w:rPr>
        <w:t>班</w:t>
      </w:r>
      <w:r w:rsidRPr="005D3B33">
        <w:rPr>
          <w:rFonts w:hint="eastAsia"/>
          <w:b/>
          <w:sz w:val="28"/>
        </w:rPr>
        <w:t xml:space="preserve">    </w:t>
      </w:r>
      <w:r w:rsidRPr="005D3B33">
        <w:rPr>
          <w:b/>
          <w:sz w:val="28"/>
        </w:rPr>
        <w:t>级：</w:t>
      </w:r>
      <w:r w:rsidRPr="005D3B33">
        <w:rPr>
          <w:rFonts w:hint="eastAsia"/>
          <w:b/>
          <w:sz w:val="28"/>
          <w:u w:val="single"/>
        </w:rPr>
        <w:t xml:space="preserve">           </w:t>
      </w:r>
      <w:r w:rsidR="00412956">
        <w:rPr>
          <w:rFonts w:hint="eastAsia"/>
          <w:b/>
          <w:sz w:val="28"/>
          <w:u w:val="single"/>
        </w:rPr>
        <w:t>计科</w:t>
      </w:r>
      <w:r w:rsidR="00412956">
        <w:rPr>
          <w:rFonts w:hint="eastAsia"/>
          <w:b/>
          <w:sz w:val="28"/>
          <w:u w:val="single"/>
        </w:rPr>
        <w:t>2</w:t>
      </w:r>
      <w:r w:rsidR="00412956">
        <w:rPr>
          <w:b/>
          <w:sz w:val="28"/>
          <w:u w:val="single"/>
        </w:rPr>
        <w:t>001</w:t>
      </w:r>
      <w:r w:rsidRPr="005D3B33">
        <w:rPr>
          <w:rFonts w:hint="eastAsia"/>
          <w:b/>
          <w:sz w:val="28"/>
          <w:u w:val="single"/>
        </w:rPr>
        <w:t xml:space="preserve">                         </w:t>
      </w:r>
    </w:p>
    <w:p w14:paraId="137C54AC" w14:textId="1425DD44" w:rsidR="00556725" w:rsidRPr="005D3B33" w:rsidRDefault="00814B0C" w:rsidP="005D3B33">
      <w:pPr>
        <w:spacing w:beforeLines="50" w:before="156" w:afterLines="50" w:after="156" w:line="480" w:lineRule="auto"/>
        <w:rPr>
          <w:b/>
          <w:sz w:val="28"/>
        </w:rPr>
      </w:pPr>
      <w:r w:rsidRPr="005D3B33">
        <w:rPr>
          <w:b/>
          <w:sz w:val="28"/>
        </w:rPr>
        <w:t xml:space="preserve">          </w:t>
      </w:r>
      <w:r w:rsidRPr="005D3B33">
        <w:rPr>
          <w:rFonts w:hint="eastAsia"/>
          <w:b/>
          <w:sz w:val="28"/>
        </w:rPr>
        <w:t>完成日期：</w:t>
      </w:r>
      <w:r w:rsidRPr="005D3B33">
        <w:rPr>
          <w:rFonts w:hint="eastAsia"/>
          <w:b/>
          <w:sz w:val="28"/>
          <w:u w:val="single"/>
        </w:rPr>
        <w:t xml:space="preserve">           </w:t>
      </w:r>
      <w:r w:rsidR="00412956">
        <w:rPr>
          <w:b/>
          <w:sz w:val="28"/>
          <w:u w:val="single"/>
        </w:rPr>
        <w:t>2023</w:t>
      </w:r>
      <w:r w:rsidR="00A015B5">
        <w:rPr>
          <w:rFonts w:hint="eastAsia"/>
          <w:b/>
          <w:sz w:val="28"/>
          <w:u w:val="single"/>
        </w:rPr>
        <w:t>/</w:t>
      </w:r>
      <w:r w:rsidR="00A015B5">
        <w:rPr>
          <w:b/>
          <w:sz w:val="28"/>
          <w:u w:val="single"/>
        </w:rPr>
        <w:t>1/7</w:t>
      </w:r>
      <w:r w:rsidRPr="005D3B33">
        <w:rPr>
          <w:rFonts w:hint="eastAsia"/>
          <w:b/>
          <w:sz w:val="28"/>
          <w:u w:val="single"/>
        </w:rPr>
        <w:t xml:space="preserve">                          </w:t>
      </w:r>
    </w:p>
    <w:p w14:paraId="23C9126B" w14:textId="77777777" w:rsidR="00593523" w:rsidRDefault="00593523" w:rsidP="005D3B33"/>
    <w:p w14:paraId="73D454BB" w14:textId="77777777" w:rsidR="00063B72" w:rsidRDefault="00063B72" w:rsidP="005D3B33"/>
    <w:p w14:paraId="33C37D2D" w14:textId="77777777" w:rsidR="00063B72" w:rsidRPr="005D3B33" w:rsidRDefault="00063B72" w:rsidP="005D3B33"/>
    <w:p w14:paraId="6DA5E8E8" w14:textId="77777777" w:rsidR="00556725" w:rsidRDefault="00556725">
      <w:pPr>
        <w:spacing w:line="360" w:lineRule="auto"/>
        <w:ind w:firstLineChars="500" w:firstLine="1200"/>
        <w:rPr>
          <w:sz w:val="24"/>
          <w:u w:val="single"/>
        </w:rPr>
      </w:pPr>
    </w:p>
    <w:p w14:paraId="10E50A04" w14:textId="77777777" w:rsidR="00556725" w:rsidRDefault="00814B0C">
      <w:pPr>
        <w:pStyle w:val="HD1"/>
        <w:ind w:firstLine="0"/>
        <w:jc w:val="center"/>
        <w:outlineLvl w:val="0"/>
        <w:rPr>
          <w:rFonts w:eastAsia="幼圆"/>
          <w:b/>
          <w:sz w:val="32"/>
        </w:rPr>
      </w:pPr>
      <w:bookmarkStart w:id="2" w:name="_Toc3986"/>
      <w:bookmarkStart w:id="3" w:name="_Toc124001238"/>
      <w:r>
        <w:rPr>
          <w:rFonts w:eastAsia="幼圆"/>
          <w:b/>
          <w:sz w:val="32"/>
        </w:rPr>
        <w:t>成绩评定表</w:t>
      </w:r>
      <w:bookmarkEnd w:id="2"/>
      <w:bookmarkEnd w:id="3"/>
    </w:p>
    <w:tbl>
      <w:tblPr>
        <w:tblW w:w="71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436"/>
        <w:gridCol w:w="2440"/>
      </w:tblGrid>
      <w:tr w:rsidR="008E2403" w14:paraId="2CB6412A" w14:textId="77777777" w:rsidTr="00970ABF">
        <w:trPr>
          <w:jc w:val="center"/>
        </w:trPr>
        <w:tc>
          <w:tcPr>
            <w:tcW w:w="2269" w:type="dxa"/>
          </w:tcPr>
          <w:p w14:paraId="3DBDE723" w14:textId="77777777" w:rsidR="008E2403" w:rsidRDefault="008E2403">
            <w:pPr>
              <w:pStyle w:val="HD1"/>
              <w:ind w:firstLine="0"/>
              <w:jc w:val="center"/>
              <w:outlineLvl w:val="0"/>
              <w:rPr>
                <w:rFonts w:eastAsia="幼圆"/>
                <w:b/>
                <w:sz w:val="32"/>
              </w:rPr>
            </w:pPr>
            <w:bookmarkStart w:id="4" w:name="_Toc19657"/>
            <w:bookmarkStart w:id="5" w:name="_Toc124001239"/>
            <w:r>
              <w:rPr>
                <w:rFonts w:eastAsia="幼圆" w:hint="eastAsia"/>
                <w:b/>
                <w:sz w:val="32"/>
              </w:rPr>
              <w:t>成绩</w:t>
            </w:r>
            <w:bookmarkEnd w:id="4"/>
            <w:bookmarkEnd w:id="5"/>
          </w:p>
        </w:tc>
        <w:tc>
          <w:tcPr>
            <w:tcW w:w="2436" w:type="dxa"/>
          </w:tcPr>
          <w:p w14:paraId="3958FF95" w14:textId="77777777" w:rsidR="008E2403" w:rsidRDefault="008E2403">
            <w:pPr>
              <w:pStyle w:val="HD1"/>
              <w:ind w:firstLine="0"/>
              <w:jc w:val="center"/>
              <w:outlineLvl w:val="0"/>
              <w:rPr>
                <w:rFonts w:eastAsia="幼圆"/>
                <w:b/>
                <w:sz w:val="32"/>
              </w:rPr>
            </w:pPr>
            <w:bookmarkStart w:id="6" w:name="_Toc124001240"/>
            <w:r>
              <w:rPr>
                <w:rFonts w:eastAsia="幼圆"/>
                <w:b/>
                <w:sz w:val="32"/>
              </w:rPr>
              <w:t>教师签名</w:t>
            </w:r>
            <w:bookmarkEnd w:id="6"/>
          </w:p>
        </w:tc>
        <w:tc>
          <w:tcPr>
            <w:tcW w:w="2440" w:type="dxa"/>
          </w:tcPr>
          <w:p w14:paraId="2651D71D" w14:textId="77777777" w:rsidR="008E2403" w:rsidRDefault="008E2403">
            <w:pPr>
              <w:pStyle w:val="HD1"/>
              <w:ind w:firstLine="0"/>
              <w:jc w:val="center"/>
              <w:outlineLvl w:val="0"/>
              <w:rPr>
                <w:rFonts w:eastAsia="幼圆"/>
                <w:b/>
                <w:sz w:val="32"/>
              </w:rPr>
            </w:pPr>
            <w:bookmarkStart w:id="7" w:name="_Toc124001241"/>
            <w:r>
              <w:rPr>
                <w:rFonts w:eastAsia="幼圆" w:hint="eastAsia"/>
                <w:b/>
                <w:sz w:val="32"/>
              </w:rPr>
              <w:t>评定时间</w:t>
            </w:r>
            <w:bookmarkEnd w:id="7"/>
          </w:p>
        </w:tc>
      </w:tr>
      <w:tr w:rsidR="008E2403" w14:paraId="1DE1F901" w14:textId="77777777" w:rsidTr="00970ABF">
        <w:trPr>
          <w:jc w:val="center"/>
        </w:trPr>
        <w:tc>
          <w:tcPr>
            <w:tcW w:w="2269" w:type="dxa"/>
          </w:tcPr>
          <w:p w14:paraId="66EEA2A0" w14:textId="77777777" w:rsidR="008E2403" w:rsidRDefault="008E2403">
            <w:pPr>
              <w:pStyle w:val="HD1"/>
              <w:ind w:firstLine="0"/>
              <w:jc w:val="center"/>
              <w:rPr>
                <w:rFonts w:eastAsia="幼圆"/>
                <w:b/>
                <w:sz w:val="32"/>
              </w:rPr>
            </w:pPr>
          </w:p>
        </w:tc>
        <w:tc>
          <w:tcPr>
            <w:tcW w:w="2436" w:type="dxa"/>
          </w:tcPr>
          <w:p w14:paraId="6BE1C112" w14:textId="77777777" w:rsidR="008E2403" w:rsidRDefault="008E2403">
            <w:pPr>
              <w:pStyle w:val="HD1"/>
              <w:ind w:firstLine="0"/>
              <w:jc w:val="center"/>
              <w:rPr>
                <w:rFonts w:eastAsia="幼圆"/>
                <w:b/>
                <w:sz w:val="32"/>
              </w:rPr>
            </w:pPr>
          </w:p>
        </w:tc>
        <w:tc>
          <w:tcPr>
            <w:tcW w:w="2440" w:type="dxa"/>
          </w:tcPr>
          <w:p w14:paraId="4EB8AD6C" w14:textId="77777777" w:rsidR="008E2403" w:rsidRDefault="008E2403" w:rsidP="008E2403">
            <w:pPr>
              <w:pStyle w:val="HD1"/>
              <w:ind w:firstLine="0"/>
              <w:jc w:val="center"/>
              <w:rPr>
                <w:rFonts w:eastAsia="幼圆"/>
                <w:b/>
                <w:sz w:val="32"/>
              </w:rPr>
            </w:pPr>
          </w:p>
        </w:tc>
      </w:tr>
    </w:tbl>
    <w:p w14:paraId="011A5D01" w14:textId="77777777" w:rsidR="001E23C7" w:rsidRDefault="001E23C7">
      <w:pPr>
        <w:pStyle w:val="HD1"/>
        <w:ind w:firstLine="0"/>
        <w:outlineLvl w:val="0"/>
        <w:rPr>
          <w:rFonts w:eastAsia="幼圆"/>
          <w:b/>
          <w:sz w:val="32"/>
        </w:rPr>
      </w:pPr>
      <w:bookmarkStart w:id="8" w:name="_Toc21417"/>
    </w:p>
    <w:bookmarkEnd w:id="8"/>
    <w:p w14:paraId="7247F8EB" w14:textId="51B23FA8" w:rsidR="00556725" w:rsidRPr="00464B42" w:rsidRDefault="00814B0C" w:rsidP="00464B42">
      <w:pPr>
        <w:rPr>
          <w:rFonts w:hint="eastAsia"/>
        </w:rPr>
      </w:pPr>
      <w:r w:rsidRPr="005D3B33">
        <w:rPr>
          <w:rFonts w:hint="eastAsia"/>
        </w:rPr>
        <w:br w:type="page"/>
      </w:r>
    </w:p>
    <w:sdt>
      <w:sdtPr>
        <w:rPr>
          <w:lang w:val="zh-CN"/>
        </w:rPr>
        <w:id w:val="15496398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CC17948" w14:textId="4C77E23A" w:rsidR="00464B42" w:rsidRPr="00DC3F39" w:rsidRDefault="00464B42" w:rsidP="00DC3F39">
          <w:pPr>
            <w:pStyle w:val="TOC"/>
            <w:jc w:val="center"/>
            <w:rPr>
              <w:sz w:val="48"/>
              <w:szCs w:val="48"/>
            </w:rPr>
          </w:pPr>
          <w:r w:rsidRPr="00DC3F39">
            <w:rPr>
              <w:sz w:val="48"/>
              <w:szCs w:val="48"/>
              <w:lang w:val="zh-CN"/>
            </w:rPr>
            <w:t>目录</w:t>
          </w:r>
        </w:p>
        <w:p w14:paraId="219B496E" w14:textId="0C0EAE21" w:rsidR="00464B42" w:rsidRPr="00464B42" w:rsidRDefault="00464B42">
          <w:pPr>
            <w:pStyle w:val="TOC1"/>
            <w:tabs>
              <w:tab w:val="right" w:leader="dot" w:pos="8835"/>
            </w:tabs>
            <w:rPr>
              <w:noProof/>
              <w:sz w:val="24"/>
            </w:rPr>
          </w:pPr>
          <w:r w:rsidRPr="00464B42">
            <w:rPr>
              <w:sz w:val="24"/>
            </w:rPr>
            <w:fldChar w:fldCharType="begin"/>
          </w:r>
          <w:r w:rsidRPr="00464B42">
            <w:rPr>
              <w:sz w:val="24"/>
            </w:rPr>
            <w:instrText xml:space="preserve"> TOC \o "1-3" \h \z \u </w:instrText>
          </w:r>
          <w:r w:rsidRPr="00464B42">
            <w:rPr>
              <w:sz w:val="24"/>
            </w:rPr>
            <w:fldChar w:fldCharType="separate"/>
          </w:r>
          <w:hyperlink w:anchor="_Toc124001237" w:history="1">
            <w:r w:rsidRPr="00464B42">
              <w:rPr>
                <w:rStyle w:val="ab"/>
                <w:rFonts w:ascii="黑体" w:eastAsia="黑体"/>
                <w:b/>
                <w:noProof/>
                <w:sz w:val="24"/>
              </w:rPr>
              <w:t>Python大作业报告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_Toc124001237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5D5CCDC3" w14:textId="3215D278" w:rsidR="00464B42" w:rsidRPr="00464B42" w:rsidRDefault="00464B42">
          <w:pPr>
            <w:pStyle w:val="TOC1"/>
            <w:tabs>
              <w:tab w:val="right" w:leader="dot" w:pos="8835"/>
            </w:tabs>
            <w:rPr>
              <w:noProof/>
              <w:sz w:val="24"/>
            </w:rPr>
          </w:pPr>
          <w:hyperlink w:anchor="_Toc124001238" w:history="1">
            <w:r w:rsidRPr="00464B42">
              <w:rPr>
                <w:rStyle w:val="ab"/>
                <w:rFonts w:eastAsia="幼圆"/>
                <w:b/>
                <w:noProof/>
                <w:sz w:val="24"/>
              </w:rPr>
              <w:t>成绩评定表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_Toc124001238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4C4E92A6" w14:textId="238B547C" w:rsidR="00464B42" w:rsidRPr="00464B42" w:rsidRDefault="00464B42">
          <w:pPr>
            <w:pStyle w:val="TOC1"/>
            <w:tabs>
              <w:tab w:val="right" w:leader="dot" w:pos="8835"/>
            </w:tabs>
            <w:rPr>
              <w:noProof/>
              <w:sz w:val="24"/>
            </w:rPr>
          </w:pPr>
          <w:hyperlink w:anchor="_Toc124001239" w:history="1">
            <w:r w:rsidRPr="00464B42">
              <w:rPr>
                <w:rStyle w:val="ab"/>
                <w:rFonts w:eastAsia="幼圆"/>
                <w:b/>
                <w:noProof/>
                <w:sz w:val="24"/>
              </w:rPr>
              <w:t>成绩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_Toc124001239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7D5CB7DA" w14:textId="0E5A228A" w:rsidR="00464B42" w:rsidRPr="00464B42" w:rsidRDefault="00464B42">
          <w:pPr>
            <w:pStyle w:val="TOC1"/>
            <w:tabs>
              <w:tab w:val="right" w:leader="dot" w:pos="8835"/>
            </w:tabs>
            <w:rPr>
              <w:noProof/>
              <w:sz w:val="24"/>
            </w:rPr>
          </w:pPr>
          <w:hyperlink w:anchor="_Toc124001240" w:history="1">
            <w:r w:rsidRPr="00464B42">
              <w:rPr>
                <w:rStyle w:val="ab"/>
                <w:rFonts w:eastAsia="幼圆"/>
                <w:b/>
                <w:noProof/>
                <w:sz w:val="24"/>
              </w:rPr>
              <w:t>教师签名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_Toc124001240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69062652" w14:textId="1BC4FC1A" w:rsidR="00464B42" w:rsidRPr="00464B42" w:rsidRDefault="00464B42">
          <w:pPr>
            <w:pStyle w:val="TOC1"/>
            <w:tabs>
              <w:tab w:val="right" w:leader="dot" w:pos="8835"/>
            </w:tabs>
            <w:rPr>
              <w:noProof/>
              <w:sz w:val="24"/>
            </w:rPr>
          </w:pPr>
          <w:hyperlink w:anchor="_Toc124001241" w:history="1">
            <w:r w:rsidRPr="00464B42">
              <w:rPr>
                <w:rStyle w:val="ab"/>
                <w:rFonts w:eastAsia="幼圆"/>
                <w:b/>
                <w:noProof/>
                <w:sz w:val="24"/>
              </w:rPr>
              <w:t>评定时间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_Toc124001241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2BF90902" w14:textId="26C8000C" w:rsidR="00464B42" w:rsidRPr="00464B42" w:rsidRDefault="00464B42">
          <w:pPr>
            <w:pStyle w:val="TOC1"/>
            <w:tabs>
              <w:tab w:val="left" w:pos="840"/>
              <w:tab w:val="right" w:leader="dot" w:pos="8835"/>
            </w:tabs>
            <w:rPr>
              <w:noProof/>
              <w:sz w:val="24"/>
            </w:rPr>
          </w:pPr>
          <w:hyperlink w:anchor="_Toc124001242" w:history="1">
            <w:r w:rsidRPr="00464B42">
              <w:rPr>
                <w:rStyle w:val="ab"/>
                <w:noProof/>
                <w:sz w:val="24"/>
              </w:rPr>
              <w:t>一、</w:t>
            </w:r>
            <w:r w:rsidRPr="00464B42">
              <w:rPr>
                <w:noProof/>
                <w:sz w:val="24"/>
              </w:rPr>
              <w:tab/>
            </w:r>
            <w:r w:rsidRPr="00464B42">
              <w:rPr>
                <w:rStyle w:val="ab"/>
                <w:noProof/>
                <w:sz w:val="24"/>
              </w:rPr>
              <w:t>背景介绍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_Toc124001242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0BDB56D0" w14:textId="3272797C" w:rsidR="00464B42" w:rsidRPr="00464B42" w:rsidRDefault="00464B42">
          <w:pPr>
            <w:pStyle w:val="TOC1"/>
            <w:tabs>
              <w:tab w:val="left" w:pos="840"/>
              <w:tab w:val="right" w:leader="dot" w:pos="8835"/>
            </w:tabs>
            <w:rPr>
              <w:noProof/>
              <w:sz w:val="24"/>
            </w:rPr>
          </w:pPr>
          <w:hyperlink w:anchor="_Toc124001243" w:history="1">
            <w:r w:rsidRPr="00464B42">
              <w:rPr>
                <w:rStyle w:val="ab"/>
                <w:noProof/>
                <w:sz w:val="24"/>
              </w:rPr>
              <w:t>二、</w:t>
            </w:r>
            <w:r w:rsidRPr="00464B42">
              <w:rPr>
                <w:noProof/>
                <w:sz w:val="24"/>
              </w:rPr>
              <w:tab/>
            </w:r>
            <w:r w:rsidRPr="00464B42">
              <w:rPr>
                <w:rStyle w:val="ab"/>
                <w:noProof/>
                <w:sz w:val="24"/>
              </w:rPr>
              <w:t>功能介绍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_Toc124001243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789E2F2B" w14:textId="01CE3F10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44" w:history="1">
            <w:r w:rsidRPr="00464B42">
              <w:rPr>
                <w:rStyle w:val="ab"/>
                <w:noProof/>
                <w:sz w:val="24"/>
              </w:rPr>
              <w:t>1.</w:t>
            </w:r>
            <w:r w:rsidRPr="00464B42">
              <w:rPr>
                <w:rStyle w:val="ab"/>
                <w:noProof/>
                <w:sz w:val="24"/>
              </w:rPr>
              <w:t>导入本地歌曲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_Toc124001244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67847B01" w14:textId="5A9798C4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45" w:history="1">
            <w:r w:rsidRPr="00464B42">
              <w:rPr>
                <w:rStyle w:val="ab"/>
                <w:noProof/>
                <w:sz w:val="24"/>
              </w:rPr>
              <w:t>1.1</w:t>
            </w:r>
            <w:r w:rsidRPr="00464B42">
              <w:rPr>
                <w:rStyle w:val="ab"/>
                <w:noProof/>
                <w:sz w:val="24"/>
              </w:rPr>
              <w:t>导入指定文件夹的音频文件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_Toc124001245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606FD544" w14:textId="35EDB892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46" w:history="1">
            <w:r w:rsidRPr="00464B42">
              <w:rPr>
                <w:rStyle w:val="ab"/>
                <w:noProof/>
                <w:sz w:val="24"/>
              </w:rPr>
              <w:t>1.2</w:t>
            </w:r>
            <w:r w:rsidRPr="00464B42">
              <w:rPr>
                <w:rStyle w:val="ab"/>
                <w:noProof/>
                <w:sz w:val="24"/>
              </w:rPr>
              <w:t>导入指定磁盘文件音频文件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_Toc124001246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3D556DDE" w14:textId="3B33DDF5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47" w:history="1">
            <w:r w:rsidRPr="00464B42">
              <w:rPr>
                <w:rStyle w:val="ab"/>
                <w:noProof/>
                <w:sz w:val="24"/>
              </w:rPr>
              <w:t>2.</w:t>
            </w:r>
            <w:r w:rsidRPr="00464B42">
              <w:rPr>
                <w:rStyle w:val="ab"/>
                <w:noProof/>
                <w:sz w:val="24"/>
              </w:rPr>
              <w:t>播放音乐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_Toc124001247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1164A129" w14:textId="0258AF29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48" w:history="1">
            <w:r w:rsidRPr="00464B42">
              <w:rPr>
                <w:rStyle w:val="ab"/>
                <w:noProof/>
                <w:sz w:val="24"/>
              </w:rPr>
              <w:t>3.</w:t>
            </w:r>
            <w:r w:rsidRPr="00464B42">
              <w:rPr>
                <w:rStyle w:val="ab"/>
                <w:noProof/>
                <w:sz w:val="24"/>
              </w:rPr>
              <w:t>自定义歌单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_Toc124001248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5C876E9F" w14:textId="1D457F4B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49" w:history="1">
            <w:r w:rsidRPr="00464B42">
              <w:rPr>
                <w:rStyle w:val="ab"/>
                <w:rFonts w:ascii="宋体" w:eastAsia="宋体" w:hAnsi="宋体"/>
                <w:noProof/>
                <w:sz w:val="24"/>
              </w:rPr>
              <w:t>3.1 ‘like’歌单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_Toc124001249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52ABA39A" w14:textId="0F69285E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0" w:history="1">
            <w:r w:rsidRPr="00464B42">
              <w:rPr>
                <w:rStyle w:val="ab"/>
                <w:rFonts w:asciiTheme="majorEastAsia" w:eastAsiaTheme="majorEastAsia" w:hAnsiTheme="majorEastAsia"/>
                <w:noProof/>
                <w:sz w:val="24"/>
              </w:rPr>
              <w:t>3.2 其他歌单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_Toc124001250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1DB01C9F" w14:textId="04B6B74E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1" w:history="1">
            <w:r w:rsidRPr="00464B42">
              <w:rPr>
                <w:rStyle w:val="ab"/>
                <w:rFonts w:asciiTheme="majorEastAsia" w:eastAsiaTheme="majorEastAsia" w:hAnsiTheme="majorEastAsia"/>
                <w:noProof/>
                <w:sz w:val="24"/>
              </w:rPr>
              <w:t>3.3 歌单字体和大小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_Toc124001251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0846B2CB" w14:textId="343EF83E" w:rsidR="00464B42" w:rsidRPr="00464B42" w:rsidRDefault="00464B42">
          <w:pPr>
            <w:pStyle w:val="TOC1"/>
            <w:tabs>
              <w:tab w:val="left" w:pos="840"/>
              <w:tab w:val="right" w:leader="dot" w:pos="8835"/>
            </w:tabs>
            <w:rPr>
              <w:noProof/>
              <w:sz w:val="24"/>
            </w:rPr>
          </w:pPr>
          <w:hyperlink w:anchor="_Toc124001252" w:history="1">
            <w:r w:rsidRPr="00464B42">
              <w:rPr>
                <w:rStyle w:val="ab"/>
                <w:noProof/>
                <w:sz w:val="24"/>
              </w:rPr>
              <w:t>三、</w:t>
            </w:r>
            <w:r w:rsidRPr="00464B42">
              <w:rPr>
                <w:noProof/>
                <w:sz w:val="24"/>
              </w:rPr>
              <w:tab/>
            </w:r>
            <w:r w:rsidRPr="00464B42">
              <w:rPr>
                <w:rStyle w:val="ab"/>
                <w:noProof/>
                <w:sz w:val="24"/>
              </w:rPr>
              <w:t>详细使用说明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_Toc124001252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1B45BD9C" w14:textId="453796C5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3" w:history="1">
            <w:r w:rsidRPr="00464B42">
              <w:rPr>
                <w:rStyle w:val="ab"/>
                <w:noProof/>
                <w:sz w:val="24"/>
              </w:rPr>
              <w:t xml:space="preserve">1. </w:t>
            </w:r>
            <w:r w:rsidRPr="00464B42">
              <w:rPr>
                <w:rStyle w:val="ab"/>
                <w:noProof/>
                <w:sz w:val="24"/>
              </w:rPr>
              <w:t>启动软件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_Toc124001253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5D87D56C" w14:textId="0E6B4290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4" w:history="1">
            <w:r w:rsidRPr="00464B42">
              <w:rPr>
                <w:rStyle w:val="ab"/>
                <w:noProof/>
                <w:sz w:val="24"/>
              </w:rPr>
              <w:t xml:space="preserve">2. </w:t>
            </w:r>
            <w:r w:rsidRPr="00464B42">
              <w:rPr>
                <w:rStyle w:val="ab"/>
                <w:noProof/>
                <w:sz w:val="24"/>
              </w:rPr>
              <w:t>本地音乐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_Toc124001254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3F138293" w14:textId="4D41FDBF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5" w:history="1">
            <w:r w:rsidRPr="00464B42">
              <w:rPr>
                <w:rStyle w:val="ab"/>
                <w:noProof/>
                <w:sz w:val="24"/>
              </w:rPr>
              <w:t xml:space="preserve">3. </w:t>
            </w:r>
            <w:r w:rsidRPr="00464B42">
              <w:rPr>
                <w:rStyle w:val="ab"/>
                <w:noProof/>
                <w:sz w:val="24"/>
              </w:rPr>
              <w:t>播放列表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_Toc124001255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6A852248" w14:textId="43EEC5AA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6" w:history="1">
            <w:r w:rsidRPr="00464B42">
              <w:rPr>
                <w:rStyle w:val="ab"/>
                <w:noProof/>
                <w:sz w:val="24"/>
              </w:rPr>
              <w:t xml:space="preserve">4. </w:t>
            </w:r>
            <w:r w:rsidRPr="00464B42">
              <w:rPr>
                <w:rStyle w:val="ab"/>
                <w:noProof/>
                <w:sz w:val="24"/>
              </w:rPr>
              <w:t>歌单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_Toc124001256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10811F0B" w14:textId="439BB89D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57" w:history="1">
            <w:r w:rsidRPr="00464B42">
              <w:rPr>
                <w:rStyle w:val="ab"/>
                <w:noProof/>
                <w:sz w:val="24"/>
              </w:rPr>
              <w:t>5.</w:t>
            </w:r>
            <w:r w:rsidRPr="00464B42">
              <w:rPr>
                <w:rStyle w:val="ab"/>
                <w:rFonts w:ascii="黑体" w:eastAsia="黑体" w:hAnsi="黑体"/>
                <w:noProof/>
                <w:sz w:val="24"/>
              </w:rPr>
              <w:t>播放切换歌曲功能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_Toc124001257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44909847" w14:textId="30F1C45C" w:rsidR="00464B42" w:rsidRPr="00464B42" w:rsidRDefault="00464B42">
          <w:pPr>
            <w:pStyle w:val="TOC1"/>
            <w:tabs>
              <w:tab w:val="left" w:pos="840"/>
              <w:tab w:val="right" w:leader="dot" w:pos="8835"/>
            </w:tabs>
            <w:rPr>
              <w:noProof/>
              <w:sz w:val="24"/>
            </w:rPr>
          </w:pPr>
          <w:hyperlink w:anchor="_Toc124001258" w:history="1">
            <w:r w:rsidRPr="00464B42">
              <w:rPr>
                <w:rStyle w:val="ab"/>
                <w:noProof/>
                <w:sz w:val="24"/>
              </w:rPr>
              <w:t>四、</w:t>
            </w:r>
            <w:r w:rsidRPr="00464B42">
              <w:rPr>
                <w:noProof/>
                <w:sz w:val="24"/>
              </w:rPr>
              <w:tab/>
            </w:r>
            <w:r w:rsidRPr="00464B42">
              <w:rPr>
                <w:rStyle w:val="ab"/>
                <w:noProof/>
                <w:sz w:val="24"/>
              </w:rPr>
              <w:t>总结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_Toc124001258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7A2EA6DE" w14:textId="0DE4C961" w:rsidR="00464B42" w:rsidRPr="00464B42" w:rsidRDefault="00464B42">
          <w:pPr>
            <w:pStyle w:val="TOC1"/>
            <w:tabs>
              <w:tab w:val="right" w:leader="dot" w:pos="8835"/>
            </w:tabs>
            <w:rPr>
              <w:noProof/>
              <w:sz w:val="24"/>
            </w:rPr>
          </w:pPr>
          <w:hyperlink w:anchor="_Toc124001259" w:history="1">
            <w:r w:rsidRPr="00464B42">
              <w:rPr>
                <w:rStyle w:val="ab"/>
                <w:noProof/>
                <w:sz w:val="24"/>
              </w:rPr>
              <w:t>附：系统源代码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_Toc124001259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6AC49300" w14:textId="48604B1E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60" w:history="1"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1</w:t>
            </w:r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、</w:t>
            </w:r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qt.py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_Toc124001260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124846B0" w14:textId="61975551" w:rsidR="00464B42" w:rsidRPr="00464B42" w:rsidRDefault="00464B42">
          <w:pPr>
            <w:pStyle w:val="TOC2"/>
            <w:tabs>
              <w:tab w:val="right" w:leader="dot" w:pos="8835"/>
            </w:tabs>
            <w:rPr>
              <w:noProof/>
              <w:sz w:val="24"/>
            </w:rPr>
          </w:pPr>
          <w:hyperlink w:anchor="_Toc124001261" w:history="1"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2</w:t>
            </w:r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、</w:t>
            </w:r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json</w:t>
            </w:r>
            <w:r w:rsidRPr="00464B42">
              <w:rPr>
                <w:rStyle w:val="ab"/>
                <w:rFonts w:ascii="Times New Roman" w:hAnsi="Times New Roman" w:cs="Times New Roman"/>
                <w:noProof/>
                <w:sz w:val="24"/>
              </w:rPr>
              <w:t>文件</w:t>
            </w:r>
            <w:r w:rsidRPr="00464B42">
              <w:rPr>
                <w:noProof/>
                <w:webHidden/>
                <w:sz w:val="24"/>
              </w:rPr>
              <w:tab/>
            </w:r>
            <w:r w:rsidRPr="00464B42">
              <w:rPr>
                <w:noProof/>
                <w:webHidden/>
                <w:sz w:val="24"/>
              </w:rPr>
              <w:fldChar w:fldCharType="begin"/>
            </w:r>
            <w:r w:rsidRPr="00464B42">
              <w:rPr>
                <w:noProof/>
                <w:webHidden/>
                <w:sz w:val="24"/>
              </w:rPr>
              <w:instrText xml:space="preserve"> PAGEREF _Toc124001261 \h </w:instrText>
            </w:r>
            <w:r w:rsidRPr="00464B42">
              <w:rPr>
                <w:noProof/>
                <w:webHidden/>
                <w:sz w:val="24"/>
              </w:rPr>
            </w:r>
            <w:r w:rsidRPr="00464B42">
              <w:rPr>
                <w:noProof/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30</w:t>
            </w:r>
            <w:r w:rsidRPr="00464B42">
              <w:rPr>
                <w:noProof/>
                <w:webHidden/>
                <w:sz w:val="24"/>
              </w:rPr>
              <w:fldChar w:fldCharType="end"/>
            </w:r>
          </w:hyperlink>
        </w:p>
        <w:p w14:paraId="15569301" w14:textId="29696C99" w:rsidR="00464B42" w:rsidRDefault="00464B42">
          <w:r w:rsidRPr="00464B42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E2532F3" w14:textId="77777777" w:rsidR="00556725" w:rsidRDefault="00556725">
      <w:pPr>
        <w:ind w:firstLineChars="500" w:firstLine="1405"/>
        <w:rPr>
          <w:rFonts w:hAnsi="宋体"/>
          <w:b/>
          <w:sz w:val="28"/>
          <w:szCs w:val="28"/>
        </w:rPr>
      </w:pPr>
    </w:p>
    <w:p w14:paraId="04207D8E" w14:textId="77777777" w:rsidR="00556725" w:rsidRDefault="00556725">
      <w:pPr>
        <w:widowControl/>
        <w:shd w:val="clear" w:color="auto" w:fill="FFFFFF"/>
        <w:spacing w:line="264" w:lineRule="atLeast"/>
        <w:jc w:val="left"/>
        <w:rPr>
          <w:rFonts w:ascii="微软雅黑" w:eastAsia="微软雅黑" w:hAnsi="微软雅黑" w:cs="微软雅黑"/>
          <w:color w:val="333333"/>
          <w:sz w:val="16"/>
          <w:szCs w:val="16"/>
        </w:rPr>
      </w:pPr>
    </w:p>
    <w:p w14:paraId="6D7D6BED" w14:textId="77777777" w:rsidR="00556725" w:rsidRDefault="00814B0C">
      <w:pPr>
        <w:widowControl/>
        <w:shd w:val="clear" w:color="auto" w:fill="FFFFFF"/>
        <w:spacing w:line="264" w:lineRule="atLeast"/>
        <w:jc w:val="left"/>
        <w:rPr>
          <w:rFonts w:ascii="微软雅黑" w:eastAsia="微软雅黑" w:hAnsi="微软雅黑" w:cs="微软雅黑"/>
          <w:color w:val="333333"/>
          <w:sz w:val="16"/>
          <w:szCs w:val="16"/>
        </w:rPr>
        <w:sectPr w:rsidR="00556725" w:rsidSect="001E23C7">
          <w:pgSz w:w="11906" w:h="16838"/>
          <w:pgMar w:top="1531" w:right="1474" w:bottom="1560" w:left="1587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微软雅黑"/>
          <w:color w:val="333333"/>
          <w:sz w:val="16"/>
          <w:szCs w:val="16"/>
        </w:rPr>
        <w:br w:type="page"/>
      </w:r>
    </w:p>
    <w:p w14:paraId="7FA25DE7" w14:textId="77777777" w:rsidR="00556725" w:rsidRPr="00C02D23" w:rsidRDefault="00814B0C">
      <w:pPr>
        <w:pStyle w:val="1"/>
        <w:numPr>
          <w:ilvl w:val="0"/>
          <w:numId w:val="1"/>
        </w:numPr>
        <w:rPr>
          <w:sz w:val="36"/>
          <w:szCs w:val="36"/>
        </w:rPr>
      </w:pPr>
      <w:bookmarkStart w:id="9" w:name="_Toc32070"/>
      <w:bookmarkStart w:id="10" w:name="_Toc124001242"/>
      <w:r w:rsidRPr="00C02D23">
        <w:rPr>
          <w:rFonts w:hint="eastAsia"/>
          <w:sz w:val="36"/>
          <w:szCs w:val="36"/>
        </w:rPr>
        <w:lastRenderedPageBreak/>
        <w:t>背景介绍</w:t>
      </w:r>
      <w:bookmarkEnd w:id="9"/>
      <w:bookmarkEnd w:id="10"/>
    </w:p>
    <w:p w14:paraId="74CDEB76" w14:textId="77777777" w:rsidR="00412956" w:rsidRPr="00C02D23" w:rsidRDefault="00814B0C" w:rsidP="00C02D23">
      <w:pPr>
        <w:ind w:firstLine="420"/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随</w:t>
      </w:r>
      <w:r w:rsidR="00412956" w:rsidRPr="00C02D23">
        <w:rPr>
          <w:rFonts w:ascii="宋体" w:eastAsia="宋体" w:hAnsi="宋体" w:hint="eastAsia"/>
          <w:sz w:val="24"/>
        </w:rPr>
        <w:t>现今社会生活紧张，而欣赏音乐史其中最好的舒缓压力的方式之一，音乐播放类的软 件数不胜数，为什么我还要再写一个播放器出来呢？因为现有的音乐播放器功能实在是有些多了，多未必不好，但是我总想要一个干净纯粹的音乐播放器，只为听歌的播放器，一个有着一些自己想要的功能的播放器，比如“切歌”，一个自己熟悉代码的播放器，甚至，一个可以自定义功能结构的音乐播放器。本项目的目 的是开发一个可以播放主流音乐文件格式的播放器，本设计的实现的这主要功能是播放MP3等音乐文件，并且能够控制播放器播放，暂停，停止，上一曲，下一曲。界面简单，操作简单。  本软件具备音乐播放器的播放歌曲、歌曲列表、拖动进度等基本功能，同时本播放器界面简洁美观，操作简单便捷。</w:t>
      </w:r>
    </w:p>
    <w:p w14:paraId="034C7527" w14:textId="652B84BF" w:rsidR="005272D1" w:rsidRPr="00C02D23" w:rsidRDefault="00412956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 w:hint="eastAsia"/>
          <w:sz w:val="24"/>
        </w:rPr>
        <w:t>本系统开发采用了pyqt</w:t>
      </w:r>
      <w:r w:rsidRPr="00C02D23">
        <w:rPr>
          <w:rFonts w:ascii="宋体" w:eastAsia="宋体" w:hAnsi="宋体"/>
          <w:sz w:val="24"/>
        </w:rPr>
        <w:t>5</w:t>
      </w:r>
      <w:r w:rsidR="00D0675E" w:rsidRPr="00C02D23">
        <w:rPr>
          <w:rFonts w:ascii="宋体" w:eastAsia="宋体" w:hAnsi="宋体" w:hint="eastAsia"/>
          <w:sz w:val="24"/>
        </w:rPr>
        <w:t>，json</w:t>
      </w:r>
      <w:r w:rsidRPr="00C02D23">
        <w:rPr>
          <w:rFonts w:ascii="宋体" w:eastAsia="宋体" w:hAnsi="宋体" w:hint="eastAsia"/>
          <w:sz w:val="24"/>
        </w:rPr>
        <w:t>工具，用pycharm编写代码</w:t>
      </w:r>
    </w:p>
    <w:p w14:paraId="51908281" w14:textId="2FEB7704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77419A5C" w14:textId="3925E521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7DD3FEC6" w14:textId="1152F104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35F4E35F" w14:textId="14F0E6CD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78D2FCA5" w14:textId="639BFC63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722E4026" w14:textId="61E18275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2356AF27" w14:textId="695DAC36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49A48429" w14:textId="1519B0C3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159ED546" w14:textId="0B245E20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0D3BAF25" w14:textId="37B3C048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05E44A60" w14:textId="58FC423C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6085D2AF" w14:textId="60170E9F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6F98D0EF" w14:textId="17F721B4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7ED4B51A" w14:textId="4DBAFB5A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1949804B" w14:textId="59FCF115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57B98EB7" w14:textId="4C642007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382D81BD" w14:textId="45BC6C06" w:rsidR="00C02D23" w:rsidRDefault="00C02D23" w:rsidP="00412956">
      <w:pPr>
        <w:spacing w:line="400" w:lineRule="exact"/>
        <w:ind w:firstLine="420"/>
        <w:rPr>
          <w:rFonts w:asciiTheme="minorEastAsia" w:hAnsiTheme="minorEastAsia" w:cs="仿宋"/>
          <w:sz w:val="24"/>
        </w:rPr>
      </w:pPr>
    </w:p>
    <w:p w14:paraId="6888FDD1" w14:textId="77777777" w:rsidR="00C02D23" w:rsidRDefault="00C02D23" w:rsidP="00412956">
      <w:pPr>
        <w:spacing w:line="400" w:lineRule="exact"/>
        <w:ind w:firstLine="420"/>
        <w:rPr>
          <w:rFonts w:asciiTheme="minorEastAsia" w:hAnsiTheme="minorEastAsia" w:cs="仿宋" w:hint="eastAsia"/>
          <w:sz w:val="24"/>
        </w:rPr>
      </w:pPr>
    </w:p>
    <w:p w14:paraId="60DC49D4" w14:textId="77777777" w:rsidR="00C02D23" w:rsidRPr="00412956" w:rsidRDefault="00C02D23" w:rsidP="00412956">
      <w:pPr>
        <w:spacing w:line="400" w:lineRule="exact"/>
        <w:ind w:firstLine="420"/>
        <w:rPr>
          <w:rFonts w:asciiTheme="minorEastAsia" w:hAnsiTheme="minorEastAsia" w:cs="仿宋" w:hint="eastAsia"/>
          <w:sz w:val="24"/>
        </w:rPr>
      </w:pPr>
    </w:p>
    <w:p w14:paraId="27370F45" w14:textId="6BE2F53E" w:rsidR="00556725" w:rsidRPr="00C02D23" w:rsidRDefault="00814B0C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11" w:name="_Toc29390"/>
      <w:bookmarkStart w:id="12" w:name="_Toc124001243"/>
      <w:r w:rsidRPr="00C02D23">
        <w:rPr>
          <w:rFonts w:hint="eastAsia"/>
          <w:sz w:val="32"/>
          <w:szCs w:val="32"/>
        </w:rPr>
        <w:lastRenderedPageBreak/>
        <w:t>功能介绍</w:t>
      </w:r>
      <w:bookmarkEnd w:id="11"/>
      <w:bookmarkEnd w:id="12"/>
    </w:p>
    <w:p w14:paraId="2B88E80C" w14:textId="33912090" w:rsidR="00D0675E" w:rsidRPr="00C02D23" w:rsidRDefault="00D0675E" w:rsidP="00D0675E">
      <w:pPr>
        <w:pStyle w:val="af1"/>
        <w:jc w:val="left"/>
      </w:pPr>
      <w:bookmarkStart w:id="13" w:name="_Toc5630"/>
      <w:bookmarkStart w:id="14" w:name="_Toc124001244"/>
      <w:r w:rsidRPr="00C02D23">
        <w:rPr>
          <w:rFonts w:hint="eastAsia"/>
        </w:rPr>
        <w:t>1.</w:t>
      </w:r>
      <w:r w:rsidRPr="00C02D23">
        <w:rPr>
          <w:rFonts w:hint="eastAsia"/>
        </w:rPr>
        <w:t>导入本地歌曲</w:t>
      </w:r>
      <w:bookmarkEnd w:id="14"/>
    </w:p>
    <w:p w14:paraId="1AADD9E9" w14:textId="3A5B9C67" w:rsidR="00D0675E" w:rsidRPr="00C02D23" w:rsidRDefault="00D0675E" w:rsidP="00CC7F88">
      <w:pPr>
        <w:pStyle w:val="af1"/>
        <w:ind w:firstLine="420"/>
        <w:jc w:val="left"/>
        <w:rPr>
          <w:b w:val="0"/>
          <w:bCs w:val="0"/>
          <w:sz w:val="28"/>
          <w:szCs w:val="28"/>
        </w:rPr>
      </w:pPr>
      <w:bookmarkStart w:id="15" w:name="_Toc124001245"/>
      <w:r w:rsidRPr="00C02D23">
        <w:rPr>
          <w:b w:val="0"/>
          <w:bCs w:val="0"/>
          <w:sz w:val="28"/>
          <w:szCs w:val="28"/>
        </w:rPr>
        <w:t>1.1</w:t>
      </w:r>
      <w:r w:rsidRPr="00C02D23">
        <w:rPr>
          <w:rFonts w:hint="eastAsia"/>
          <w:b w:val="0"/>
          <w:bCs w:val="0"/>
          <w:sz w:val="28"/>
          <w:szCs w:val="28"/>
        </w:rPr>
        <w:t>导入指定文件夹的音频文件</w:t>
      </w:r>
      <w:bookmarkEnd w:id="15"/>
    </w:p>
    <w:p w14:paraId="31722A56" w14:textId="2A4F26B7" w:rsidR="00CC7F88" w:rsidRPr="00C02D23" w:rsidRDefault="00CC7F88" w:rsidP="00C02D23">
      <w:pPr>
        <w:ind w:firstLine="420"/>
        <w:rPr>
          <w:rFonts w:ascii="宋体" w:eastAsia="宋体" w:hAnsi="宋体" w:hint="eastAsia"/>
          <w:sz w:val="24"/>
        </w:rPr>
      </w:pPr>
      <w:r>
        <w:tab/>
      </w:r>
      <w:r>
        <w:tab/>
      </w:r>
      <w:r w:rsidRPr="00C02D23">
        <w:rPr>
          <w:rFonts w:ascii="宋体" w:eastAsia="宋体" w:hAnsi="宋体" w:hint="eastAsia"/>
          <w:sz w:val="24"/>
        </w:rPr>
        <w:t>选择相应路径，点击选择文件夹，</w:t>
      </w:r>
      <w:r w:rsidR="00C7747F" w:rsidRPr="00C02D23">
        <w:rPr>
          <w:rFonts w:ascii="宋体" w:eastAsia="宋体" w:hAnsi="宋体" w:hint="eastAsia"/>
          <w:sz w:val="24"/>
        </w:rPr>
        <w:t>系统会将当前文件夹的所有音频文件处理好放在播放列表中，包括歌曲的歌曲名、歌手、专辑、时长等信息。</w:t>
      </w:r>
    </w:p>
    <w:p w14:paraId="49C4351A" w14:textId="1FE5A361" w:rsidR="00D0675E" w:rsidRPr="006A4D62" w:rsidRDefault="00D0675E" w:rsidP="00CC7F88">
      <w:pPr>
        <w:pStyle w:val="af1"/>
        <w:jc w:val="left"/>
        <w:rPr>
          <w:rFonts w:hint="eastAsia"/>
          <w:b w:val="0"/>
          <w:bCs w:val="0"/>
          <w:sz w:val="28"/>
          <w:szCs w:val="28"/>
        </w:rPr>
      </w:pPr>
      <w:r>
        <w:tab/>
      </w:r>
      <w:bookmarkStart w:id="16" w:name="_Toc124001246"/>
      <w:r w:rsidRPr="006A4D62">
        <w:rPr>
          <w:b w:val="0"/>
          <w:bCs w:val="0"/>
          <w:sz w:val="28"/>
          <w:szCs w:val="28"/>
        </w:rPr>
        <w:t>1.2</w:t>
      </w:r>
      <w:r w:rsidRPr="006A4D62">
        <w:rPr>
          <w:rFonts w:hint="eastAsia"/>
          <w:b w:val="0"/>
          <w:bCs w:val="0"/>
          <w:sz w:val="28"/>
          <w:szCs w:val="28"/>
        </w:rPr>
        <w:t>导入指定磁盘文件音频文件</w:t>
      </w:r>
      <w:bookmarkEnd w:id="16"/>
    </w:p>
    <w:p w14:paraId="4A382311" w14:textId="043D167C" w:rsidR="00D0675E" w:rsidRPr="00C02D23" w:rsidRDefault="00C7747F" w:rsidP="00C02D23">
      <w:pPr>
        <w:ind w:firstLine="420"/>
        <w:rPr>
          <w:rFonts w:ascii="宋体" w:eastAsia="宋体" w:hAnsi="宋体" w:hint="eastAsia"/>
          <w:sz w:val="24"/>
        </w:rPr>
      </w:pPr>
      <w:r>
        <w:tab/>
      </w:r>
      <w:r>
        <w:tab/>
      </w:r>
      <w:r w:rsidRPr="00C02D23">
        <w:rPr>
          <w:rFonts w:ascii="宋体" w:eastAsia="宋体" w:hAnsi="宋体" w:hint="eastAsia"/>
          <w:sz w:val="24"/>
        </w:rPr>
        <w:t>与1</w:t>
      </w:r>
      <w:r w:rsidRPr="00C02D23">
        <w:rPr>
          <w:rFonts w:ascii="宋体" w:eastAsia="宋体" w:hAnsi="宋体"/>
          <w:sz w:val="24"/>
        </w:rPr>
        <w:t>.1</w:t>
      </w:r>
      <w:r w:rsidRPr="00C02D23">
        <w:rPr>
          <w:rFonts w:ascii="宋体" w:eastAsia="宋体" w:hAnsi="宋体" w:hint="eastAsia"/>
          <w:sz w:val="24"/>
        </w:rPr>
        <w:t>导入指定文件夹的音频文件类似，但是不需要选择文件夹，而是选择直接询问除c盘外的所有磁盘文件，将选中的磁盘文件中所有的音频文件导入播放列表中。</w:t>
      </w:r>
    </w:p>
    <w:p w14:paraId="3A61FFF1" w14:textId="42B96DD4" w:rsidR="00D0675E" w:rsidRPr="00C02D23" w:rsidRDefault="00D0675E" w:rsidP="00D0675E">
      <w:pPr>
        <w:pStyle w:val="af1"/>
        <w:jc w:val="left"/>
      </w:pPr>
      <w:bookmarkStart w:id="17" w:name="_Toc124001247"/>
      <w:r w:rsidRPr="00C02D23">
        <w:rPr>
          <w:rFonts w:hint="eastAsia"/>
        </w:rPr>
        <w:t>2</w:t>
      </w:r>
      <w:r w:rsidRPr="00C02D23">
        <w:t>.</w:t>
      </w:r>
      <w:r w:rsidRPr="00C02D23">
        <w:rPr>
          <w:rFonts w:hint="eastAsia"/>
        </w:rPr>
        <w:t>播放音乐</w:t>
      </w:r>
      <w:bookmarkEnd w:id="17"/>
    </w:p>
    <w:p w14:paraId="045CB2CE" w14:textId="21768D7C" w:rsidR="00CC7F88" w:rsidRPr="00C02D23" w:rsidRDefault="00CC7F88" w:rsidP="00C02D23">
      <w:pPr>
        <w:ind w:firstLine="420"/>
        <w:rPr>
          <w:rFonts w:ascii="宋体" w:eastAsia="宋体" w:hAnsi="宋体"/>
          <w:sz w:val="24"/>
        </w:rPr>
      </w:pPr>
      <w:r>
        <w:tab/>
      </w:r>
      <w:r w:rsidR="00C7747F" w:rsidRPr="00C02D23">
        <w:rPr>
          <w:rFonts w:ascii="宋体" w:eastAsia="宋体" w:hAnsi="宋体" w:hint="eastAsia"/>
          <w:sz w:val="24"/>
        </w:rPr>
        <w:t>在播放列表中，</w:t>
      </w:r>
      <w:r w:rsidR="000058CF" w:rsidRPr="00C02D23">
        <w:rPr>
          <w:rFonts w:ascii="宋体" w:eastAsia="宋体" w:hAnsi="宋体" w:hint="eastAsia"/>
          <w:sz w:val="24"/>
        </w:rPr>
        <w:t>这里有三种方式实现，</w:t>
      </w:r>
      <w:r w:rsidR="00C7747F" w:rsidRPr="00C02D23">
        <w:rPr>
          <w:rFonts w:ascii="宋体" w:eastAsia="宋体" w:hAnsi="宋体" w:hint="eastAsia"/>
          <w:sz w:val="24"/>
        </w:rPr>
        <w:t>一个是</w:t>
      </w:r>
      <w:r w:rsidR="000058CF" w:rsidRPr="00C02D23">
        <w:rPr>
          <w:rFonts w:ascii="宋体" w:eastAsia="宋体" w:hAnsi="宋体" w:hint="eastAsia"/>
          <w:sz w:val="24"/>
        </w:rPr>
        <w:t>单击选中歌曲，</w:t>
      </w:r>
      <w:r w:rsidR="00C7747F" w:rsidRPr="00C02D23">
        <w:rPr>
          <w:rFonts w:ascii="宋体" w:eastAsia="宋体" w:hAnsi="宋体" w:hint="eastAsia"/>
          <w:sz w:val="24"/>
        </w:rPr>
        <w:t>窗口底部的“播放”按钮</w:t>
      </w:r>
      <w:r w:rsidR="000058CF" w:rsidRPr="00C02D23">
        <w:rPr>
          <w:rFonts w:ascii="宋体" w:eastAsia="宋体" w:hAnsi="宋体" w:hint="eastAsia"/>
          <w:sz w:val="24"/>
        </w:rPr>
        <w:t>；</w:t>
      </w:r>
    </w:p>
    <w:p w14:paraId="0A2C9888" w14:textId="3B6DD29D" w:rsidR="000058CF" w:rsidRPr="00C02D23" w:rsidRDefault="000058CF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 w:hint="eastAsia"/>
          <w:sz w:val="24"/>
        </w:rPr>
        <w:t>另一个是右键的下拉菜单中选择播放；或者双击直接播放歌曲。</w:t>
      </w:r>
    </w:p>
    <w:p w14:paraId="65D7E63A" w14:textId="155FD36D" w:rsidR="000058CF" w:rsidRPr="00C02D23" w:rsidRDefault="000058CF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/>
          <w:sz w:val="24"/>
        </w:rPr>
        <w:tab/>
      </w:r>
      <w:r w:rsidRPr="00C02D23">
        <w:rPr>
          <w:rFonts w:ascii="宋体" w:eastAsia="宋体" w:hAnsi="宋体" w:hint="eastAsia"/>
          <w:sz w:val="24"/>
        </w:rPr>
        <w:t>设置了音量调节，可以拖动进度条实现音量改变。</w:t>
      </w:r>
    </w:p>
    <w:p w14:paraId="183EC73B" w14:textId="426CDB75" w:rsidR="000058CF" w:rsidRPr="00C02D23" w:rsidRDefault="000058CF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/>
          <w:sz w:val="24"/>
        </w:rPr>
        <w:tab/>
      </w:r>
      <w:r w:rsidRPr="00C02D23">
        <w:rPr>
          <w:rFonts w:ascii="宋体" w:eastAsia="宋体" w:hAnsi="宋体" w:hint="eastAsia"/>
          <w:sz w:val="24"/>
        </w:rPr>
        <w:t>设置了音乐播放的进度条，左侧是</w:t>
      </w:r>
      <w:r w:rsidR="00AA6FB1" w:rsidRPr="00C02D23">
        <w:rPr>
          <w:rFonts w:ascii="宋体" w:eastAsia="宋体" w:hAnsi="宋体" w:hint="eastAsia"/>
          <w:sz w:val="24"/>
        </w:rPr>
        <w:t>已播放的时间，右侧是此音乐的总时长，可以进行拖动调整进度。</w:t>
      </w:r>
    </w:p>
    <w:p w14:paraId="652BDE89" w14:textId="42779EEF" w:rsidR="00AA6FB1" w:rsidRPr="00C02D23" w:rsidRDefault="00AA6FB1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/>
          <w:sz w:val="24"/>
        </w:rPr>
        <w:tab/>
      </w:r>
      <w:r w:rsidRPr="00C02D23">
        <w:rPr>
          <w:rFonts w:ascii="宋体" w:eastAsia="宋体" w:hAnsi="宋体" w:hint="eastAsia"/>
          <w:sz w:val="24"/>
        </w:rPr>
        <w:t>底部的按钮有上一曲下一曲，进行歌曲的轮换</w:t>
      </w:r>
    </w:p>
    <w:p w14:paraId="021912D7" w14:textId="18DA8FF4" w:rsidR="00AA6FB1" w:rsidRPr="00C02D23" w:rsidRDefault="00AA6FB1" w:rsidP="00C02D23">
      <w:pPr>
        <w:ind w:firstLine="420"/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设置了播放模式，包括随机播放、列表循环、顺序播放、单曲循环</w:t>
      </w:r>
    </w:p>
    <w:p w14:paraId="05690CAB" w14:textId="2A17B2D2" w:rsidR="00AA6FB1" w:rsidRPr="00CC7F88" w:rsidRDefault="00AA6FB1" w:rsidP="000058CF">
      <w:pPr>
        <w:rPr>
          <w:rFonts w:hint="eastAsia"/>
        </w:rPr>
      </w:pPr>
      <w:r>
        <w:tab/>
      </w:r>
    </w:p>
    <w:p w14:paraId="3DA2EBFA" w14:textId="13D14249" w:rsidR="00D0675E" w:rsidRPr="00C02D23" w:rsidRDefault="00D0675E" w:rsidP="00D0675E">
      <w:pPr>
        <w:pStyle w:val="af1"/>
        <w:jc w:val="left"/>
      </w:pPr>
      <w:bookmarkStart w:id="18" w:name="_Toc124001248"/>
      <w:r w:rsidRPr="00C02D23">
        <w:rPr>
          <w:rFonts w:hint="eastAsia"/>
        </w:rPr>
        <w:t>3</w:t>
      </w:r>
      <w:r w:rsidRPr="00C02D23">
        <w:t>.</w:t>
      </w:r>
      <w:r w:rsidRPr="00C02D23">
        <w:rPr>
          <w:rFonts w:hint="eastAsia"/>
        </w:rPr>
        <w:t>自定义歌单</w:t>
      </w:r>
      <w:bookmarkEnd w:id="18"/>
    </w:p>
    <w:p w14:paraId="5DE8984D" w14:textId="0AC152F6" w:rsidR="00AA6FB1" w:rsidRPr="006A4D62" w:rsidRDefault="00AA6FB1" w:rsidP="009D1F7E">
      <w:pPr>
        <w:pStyle w:val="af1"/>
        <w:ind w:leftChars="200" w:left="420"/>
        <w:jc w:val="left"/>
        <w:rPr>
          <w:rFonts w:ascii="宋体" w:eastAsia="宋体" w:hAnsi="宋体"/>
          <w:b w:val="0"/>
          <w:bCs w:val="0"/>
          <w:sz w:val="28"/>
          <w:szCs w:val="28"/>
        </w:rPr>
      </w:pPr>
      <w:bookmarkStart w:id="19" w:name="_Toc124001249"/>
      <w:r w:rsidRPr="006A4D62">
        <w:rPr>
          <w:rFonts w:ascii="宋体" w:eastAsia="宋体" w:hAnsi="宋体" w:hint="eastAsia"/>
          <w:b w:val="0"/>
          <w:bCs w:val="0"/>
          <w:sz w:val="28"/>
          <w:szCs w:val="28"/>
        </w:rPr>
        <w:t>3</w:t>
      </w:r>
      <w:r w:rsidRPr="006A4D62">
        <w:rPr>
          <w:rFonts w:ascii="宋体" w:eastAsia="宋体" w:hAnsi="宋体"/>
          <w:b w:val="0"/>
          <w:bCs w:val="0"/>
          <w:sz w:val="28"/>
          <w:szCs w:val="28"/>
        </w:rPr>
        <w:t>.1</w:t>
      </w:r>
      <w:r w:rsidR="009D1F7E" w:rsidRPr="006A4D62">
        <w:rPr>
          <w:rFonts w:ascii="宋体" w:eastAsia="宋体" w:hAnsi="宋体"/>
          <w:b w:val="0"/>
          <w:bCs w:val="0"/>
          <w:sz w:val="28"/>
          <w:szCs w:val="28"/>
        </w:rPr>
        <w:t xml:space="preserve"> ‘</w:t>
      </w:r>
      <w:r w:rsidR="009D1F7E" w:rsidRPr="006A4D62">
        <w:rPr>
          <w:rFonts w:ascii="宋体" w:eastAsia="宋体" w:hAnsi="宋体" w:hint="eastAsia"/>
          <w:b w:val="0"/>
          <w:bCs w:val="0"/>
          <w:sz w:val="28"/>
          <w:szCs w:val="28"/>
        </w:rPr>
        <w:t>like</w:t>
      </w:r>
      <w:r w:rsidR="009D1F7E" w:rsidRPr="006A4D62">
        <w:rPr>
          <w:rFonts w:ascii="宋体" w:eastAsia="宋体" w:hAnsi="宋体"/>
          <w:b w:val="0"/>
          <w:bCs w:val="0"/>
          <w:sz w:val="28"/>
          <w:szCs w:val="28"/>
        </w:rPr>
        <w:t>’</w:t>
      </w:r>
      <w:r w:rsidR="009D1F7E" w:rsidRPr="006A4D62">
        <w:rPr>
          <w:rFonts w:ascii="宋体" w:eastAsia="宋体" w:hAnsi="宋体" w:hint="eastAsia"/>
          <w:b w:val="0"/>
          <w:bCs w:val="0"/>
          <w:sz w:val="28"/>
          <w:szCs w:val="28"/>
        </w:rPr>
        <w:t>歌单</w:t>
      </w:r>
      <w:bookmarkEnd w:id="19"/>
    </w:p>
    <w:p w14:paraId="1BC8B7D7" w14:textId="0079A039" w:rsidR="009D1F7E" w:rsidRDefault="009D1F7E" w:rsidP="00AA6FB1">
      <w:pPr>
        <w:rPr>
          <w:rFonts w:hint="eastAsia"/>
        </w:rPr>
      </w:pPr>
      <w:r>
        <w:tab/>
      </w:r>
      <w:r w:rsidRPr="00C02D23">
        <w:rPr>
          <w:rFonts w:ascii="宋体" w:eastAsia="宋体" w:hAnsi="宋体"/>
          <w:sz w:val="24"/>
        </w:rPr>
        <w:tab/>
      </w:r>
      <w:r w:rsidRPr="00C02D23">
        <w:rPr>
          <w:rFonts w:ascii="宋体" w:eastAsia="宋体" w:hAnsi="宋体" w:hint="eastAsia"/>
          <w:sz w:val="24"/>
        </w:rPr>
        <w:t>初始就存在的like歌单存放喜欢的音乐，有☆/★标记的歌单，会在播放列表中显示是否已收藏进like歌单，不可删除</w:t>
      </w:r>
    </w:p>
    <w:p w14:paraId="3A065A3E" w14:textId="10463B11" w:rsidR="009D1F7E" w:rsidRPr="00C02D23" w:rsidRDefault="009D1F7E" w:rsidP="009D1F7E">
      <w:pPr>
        <w:pStyle w:val="af1"/>
        <w:ind w:leftChars="200" w:left="420"/>
        <w:jc w:val="left"/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20" w:name="_Toc124001250"/>
      <w:r w:rsidRPr="00C02D23">
        <w:rPr>
          <w:rFonts w:asciiTheme="majorEastAsia" w:eastAsiaTheme="majorEastAsia" w:hAnsiTheme="majorEastAsia"/>
          <w:b w:val="0"/>
          <w:bCs w:val="0"/>
          <w:sz w:val="28"/>
          <w:szCs w:val="28"/>
        </w:rPr>
        <w:t xml:space="preserve">3.2 </w:t>
      </w:r>
      <w:r w:rsidRPr="00C02D23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其他歌单</w:t>
      </w:r>
      <w:bookmarkEnd w:id="20"/>
    </w:p>
    <w:p w14:paraId="21A9D941" w14:textId="3F2C7131" w:rsidR="009D1F7E" w:rsidRDefault="009D1F7E" w:rsidP="00AA6FB1">
      <w:pPr>
        <w:rPr>
          <w:rFonts w:hint="eastAsia"/>
        </w:rPr>
      </w:pPr>
      <w:r>
        <w:tab/>
      </w:r>
      <w:r>
        <w:tab/>
      </w:r>
      <w:r w:rsidRPr="00C02D23">
        <w:rPr>
          <w:rFonts w:ascii="宋体" w:eastAsia="宋体" w:hAnsi="宋体" w:hint="eastAsia"/>
          <w:sz w:val="24"/>
        </w:rPr>
        <w:t>初始没有歌单，需要创建新的歌单，可以通过右键音乐加入歌单，歌单可以删除</w:t>
      </w:r>
    </w:p>
    <w:p w14:paraId="6435CEA8" w14:textId="7154B372" w:rsidR="009D1F7E" w:rsidRPr="00C02D23" w:rsidRDefault="009D1F7E" w:rsidP="009D1F7E">
      <w:pPr>
        <w:pStyle w:val="af1"/>
        <w:ind w:leftChars="200" w:left="420"/>
        <w:jc w:val="left"/>
        <w:rPr>
          <w:rFonts w:asciiTheme="majorEastAsia" w:eastAsiaTheme="majorEastAsia" w:hAnsiTheme="majorEastAsia"/>
          <w:b w:val="0"/>
          <w:bCs w:val="0"/>
          <w:sz w:val="28"/>
          <w:szCs w:val="28"/>
        </w:rPr>
      </w:pPr>
      <w:bookmarkStart w:id="21" w:name="_Toc124001251"/>
      <w:r w:rsidRPr="00C02D23">
        <w:rPr>
          <w:rFonts w:asciiTheme="majorEastAsia" w:eastAsiaTheme="majorEastAsia" w:hAnsiTheme="majorEastAsia"/>
          <w:b w:val="0"/>
          <w:bCs w:val="0"/>
          <w:sz w:val="28"/>
          <w:szCs w:val="28"/>
        </w:rPr>
        <w:t xml:space="preserve">3.3 </w:t>
      </w:r>
      <w:r w:rsidRPr="00C02D23">
        <w:rPr>
          <w:rFonts w:asciiTheme="majorEastAsia" w:eastAsiaTheme="majorEastAsia" w:hAnsiTheme="majorEastAsia" w:hint="eastAsia"/>
          <w:b w:val="0"/>
          <w:bCs w:val="0"/>
          <w:sz w:val="28"/>
          <w:szCs w:val="28"/>
        </w:rPr>
        <w:t>歌单字体和大小</w:t>
      </w:r>
      <w:bookmarkEnd w:id="21"/>
    </w:p>
    <w:p w14:paraId="0F41B465" w14:textId="7B28E3EC" w:rsidR="009D1F7E" w:rsidRDefault="009D1F7E" w:rsidP="00AA6FB1">
      <w:r>
        <w:lastRenderedPageBreak/>
        <w:tab/>
      </w:r>
      <w:r w:rsidRPr="00C02D23">
        <w:rPr>
          <w:rFonts w:ascii="宋体" w:eastAsia="宋体" w:hAnsi="宋体"/>
          <w:sz w:val="24"/>
        </w:rPr>
        <w:tab/>
      </w:r>
      <w:r w:rsidRPr="00C02D23">
        <w:rPr>
          <w:rFonts w:ascii="宋体" w:eastAsia="宋体" w:hAnsi="宋体" w:hint="eastAsia"/>
          <w:sz w:val="24"/>
        </w:rPr>
        <w:t>在新建歌单上方可以通过下拉菜单调整字体和大小</w:t>
      </w:r>
    </w:p>
    <w:p w14:paraId="6ABCCFD7" w14:textId="77777777" w:rsidR="009D1F7E" w:rsidRPr="00AA6FB1" w:rsidRDefault="009D1F7E" w:rsidP="00AA6FB1">
      <w:pPr>
        <w:rPr>
          <w:rFonts w:hint="eastAsia"/>
        </w:rPr>
      </w:pPr>
    </w:p>
    <w:p w14:paraId="5ED08A21" w14:textId="3E3AED26" w:rsidR="00556725" w:rsidRDefault="00D0675E" w:rsidP="005272D1">
      <w:pPr>
        <w:pStyle w:val="1"/>
        <w:numPr>
          <w:ilvl w:val="0"/>
          <w:numId w:val="1"/>
        </w:numPr>
      </w:pPr>
      <w:bookmarkStart w:id="22" w:name="_Toc124001252"/>
      <w:r>
        <w:rPr>
          <w:rFonts w:hint="eastAsia"/>
        </w:rPr>
        <w:t>详细使用说明</w:t>
      </w:r>
      <w:bookmarkEnd w:id="13"/>
      <w:bookmarkEnd w:id="22"/>
    </w:p>
    <w:p w14:paraId="015006A2" w14:textId="2404D55C" w:rsidR="00556725" w:rsidRDefault="00814B0C">
      <w:pPr>
        <w:pStyle w:val="2"/>
        <w:numPr>
          <w:ilvl w:val="0"/>
          <w:numId w:val="3"/>
        </w:numPr>
      </w:pPr>
      <w:bookmarkStart w:id="23" w:name="_Toc20033"/>
      <w:bookmarkStart w:id="24" w:name="_Toc124001253"/>
      <w:r>
        <w:rPr>
          <w:rFonts w:hint="eastAsia"/>
        </w:rPr>
        <w:t>启动软件</w:t>
      </w:r>
      <w:bookmarkEnd w:id="23"/>
      <w:bookmarkEnd w:id="24"/>
    </w:p>
    <w:p w14:paraId="6879F26D" w14:textId="5D3E4F87" w:rsidR="006A4D62" w:rsidRDefault="006A4D62" w:rsidP="006A4D62">
      <w:pPr>
        <w:jc w:val="center"/>
      </w:pPr>
      <w:r>
        <w:rPr>
          <w:noProof/>
        </w:rPr>
        <w:drawing>
          <wp:inline distT="0" distB="0" distL="0" distR="0" wp14:anchorId="1A03183F" wp14:editId="7E99617F">
            <wp:extent cx="4597200" cy="297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DAC4" w14:textId="2E7D537E" w:rsidR="006A4D62" w:rsidRPr="006A4D62" w:rsidRDefault="006A4D62" w:rsidP="006A4D6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主页面</w:t>
      </w:r>
    </w:p>
    <w:p w14:paraId="7376E7FF" w14:textId="05067DBA" w:rsidR="00556725" w:rsidRDefault="00814B0C">
      <w:pPr>
        <w:pStyle w:val="2"/>
        <w:rPr>
          <w:sz w:val="28"/>
          <w:szCs w:val="28"/>
        </w:rPr>
      </w:pPr>
      <w:bookmarkStart w:id="25" w:name="_Toc30831"/>
      <w:bookmarkStart w:id="26" w:name="_Toc124001254"/>
      <w:r>
        <w:rPr>
          <w:rFonts w:hint="eastAsia"/>
        </w:rPr>
        <w:lastRenderedPageBreak/>
        <w:t xml:space="preserve">2. </w:t>
      </w:r>
      <w:bookmarkEnd w:id="25"/>
      <w:r w:rsidR="006A4D62">
        <w:rPr>
          <w:rFonts w:hint="eastAsia"/>
          <w:sz w:val="28"/>
          <w:szCs w:val="28"/>
        </w:rPr>
        <w:t>本地音乐</w:t>
      </w:r>
      <w:bookmarkEnd w:id="26"/>
    </w:p>
    <w:p w14:paraId="65120A81" w14:textId="18F8D235" w:rsidR="006A4D62" w:rsidRDefault="006A4D62" w:rsidP="006A4D62">
      <w:pPr>
        <w:jc w:val="center"/>
      </w:pPr>
      <w:r>
        <w:rPr>
          <w:noProof/>
        </w:rPr>
        <w:drawing>
          <wp:inline distT="0" distB="0" distL="0" distR="0" wp14:anchorId="7BA94799" wp14:editId="7DF36C94">
            <wp:extent cx="4557875" cy="295166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941" cy="29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F08" w14:textId="354574C6" w:rsidR="006A4D62" w:rsidRDefault="006A4D62" w:rsidP="006A4D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本地音乐</w:t>
      </w:r>
      <w:r>
        <w:rPr>
          <w:rFonts w:hint="eastAsia"/>
        </w:rPr>
        <w:t>_</w:t>
      </w:r>
      <w:r>
        <w:t>0</w:t>
      </w:r>
    </w:p>
    <w:p w14:paraId="449DA4E6" w14:textId="215662DF" w:rsidR="006A4D62" w:rsidRPr="00C02D23" w:rsidRDefault="006A4D62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/>
          <w:sz w:val="24"/>
        </w:rPr>
        <w:tab/>
      </w:r>
      <w:r w:rsidRPr="00C02D23">
        <w:rPr>
          <w:rFonts w:ascii="宋体" w:eastAsia="宋体" w:hAnsi="宋体" w:hint="eastAsia"/>
          <w:sz w:val="24"/>
        </w:rPr>
        <w:t>点击扫描磁盘音乐可得到图3</w:t>
      </w:r>
      <w:r w:rsidRPr="00C02D23">
        <w:rPr>
          <w:rFonts w:ascii="宋体" w:eastAsia="宋体" w:hAnsi="宋体"/>
          <w:sz w:val="24"/>
        </w:rPr>
        <w:t>.3,</w:t>
      </w:r>
      <w:r w:rsidRPr="00C02D23">
        <w:rPr>
          <w:rFonts w:ascii="宋体" w:eastAsia="宋体" w:hAnsi="宋体" w:hint="eastAsia"/>
          <w:sz w:val="24"/>
        </w:rPr>
        <w:t>可选择相应路径扫描当前文件夹的音频文件</w:t>
      </w:r>
    </w:p>
    <w:p w14:paraId="49E447F2" w14:textId="1C43593B" w:rsidR="006A4D62" w:rsidRDefault="006A4D62" w:rsidP="006A4D62">
      <w:pPr>
        <w:jc w:val="center"/>
      </w:pPr>
      <w:r>
        <w:rPr>
          <w:noProof/>
        </w:rPr>
        <w:drawing>
          <wp:inline distT="0" distB="0" distL="0" distR="0" wp14:anchorId="33EE4BA4" wp14:editId="59047D2F">
            <wp:extent cx="4885200" cy="2980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2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E826" w14:textId="62EAE88D" w:rsidR="006A4D62" w:rsidRDefault="006A4D62" w:rsidP="006A4D6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本地音乐</w:t>
      </w:r>
      <w:r>
        <w:rPr>
          <w:rFonts w:hint="eastAsia"/>
        </w:rPr>
        <w:t>_</w:t>
      </w:r>
      <w:r>
        <w:t>1</w:t>
      </w:r>
    </w:p>
    <w:p w14:paraId="02D84FBF" w14:textId="77777777" w:rsidR="00D345F4" w:rsidRPr="00C02D23" w:rsidRDefault="006A4D62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 w:hint="eastAsia"/>
          <w:sz w:val="24"/>
        </w:rPr>
        <w:t>点击图3</w:t>
      </w:r>
      <w:r w:rsidRPr="00C02D23">
        <w:rPr>
          <w:rFonts w:ascii="宋体" w:eastAsia="宋体" w:hAnsi="宋体"/>
          <w:sz w:val="24"/>
        </w:rPr>
        <w:t>.2</w:t>
      </w:r>
      <w:r w:rsidR="00D345F4" w:rsidRPr="00C02D23">
        <w:rPr>
          <w:rFonts w:ascii="宋体" w:eastAsia="宋体" w:hAnsi="宋体" w:hint="eastAsia"/>
          <w:sz w:val="24"/>
        </w:rPr>
        <w:t>扫描磁盘音乐可选择相应的磁盘进行磁盘音乐文件扫描</w:t>
      </w:r>
    </w:p>
    <w:p w14:paraId="68E84C47" w14:textId="3F77FE5F" w:rsidR="006A4D62" w:rsidRDefault="00D345F4" w:rsidP="00D345F4">
      <w:pPr>
        <w:jc w:val="center"/>
      </w:pPr>
      <w:r>
        <w:rPr>
          <w:noProof/>
        </w:rPr>
        <w:lastRenderedPageBreak/>
        <w:drawing>
          <wp:inline distT="0" distB="0" distL="0" distR="0" wp14:anchorId="52EA0449" wp14:editId="66610490">
            <wp:extent cx="4597344" cy="3293533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6325" cy="329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4DE4" w14:textId="47431C61" w:rsidR="00D345F4" w:rsidRDefault="00D345F4" w:rsidP="00D345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.4</w:t>
      </w:r>
      <w:r>
        <w:rPr>
          <w:rFonts w:hint="eastAsia"/>
        </w:rPr>
        <w:t>本地音乐</w:t>
      </w:r>
      <w:r>
        <w:rPr>
          <w:rFonts w:hint="eastAsia"/>
        </w:rPr>
        <w:t>_</w:t>
      </w:r>
      <w:r>
        <w:t>2</w:t>
      </w:r>
    </w:p>
    <w:p w14:paraId="74A49465" w14:textId="6B790C22" w:rsidR="00D345F4" w:rsidRPr="00C02D23" w:rsidRDefault="00D345F4" w:rsidP="00C02D23">
      <w:pPr>
        <w:ind w:firstLine="420"/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由以上方法扫描到的文件获得的音乐会放在本地音乐列表中</w:t>
      </w:r>
    </w:p>
    <w:p w14:paraId="2A4DC9C2" w14:textId="514B98A1" w:rsidR="00556725" w:rsidRDefault="00814B0C">
      <w:pPr>
        <w:pStyle w:val="2"/>
      </w:pPr>
      <w:bookmarkStart w:id="27" w:name="_Toc6067"/>
      <w:bookmarkStart w:id="28" w:name="_Toc124001255"/>
      <w:r>
        <w:rPr>
          <w:rFonts w:hint="eastAsia"/>
        </w:rPr>
        <w:t xml:space="preserve">3. </w:t>
      </w:r>
      <w:bookmarkEnd w:id="27"/>
      <w:r w:rsidR="00D345F4">
        <w:rPr>
          <w:rFonts w:hint="eastAsia"/>
        </w:rPr>
        <w:t>播放列表</w:t>
      </w:r>
      <w:bookmarkEnd w:id="28"/>
    </w:p>
    <w:p w14:paraId="27AAD4CF" w14:textId="121575E6" w:rsidR="00D345F4" w:rsidRPr="00C02D23" w:rsidRDefault="00D345F4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 w:hint="eastAsia"/>
          <w:sz w:val="24"/>
        </w:rPr>
        <w:t>播放列表的页面就是系统初始页面如图3</w:t>
      </w:r>
      <w:r w:rsidRPr="00C02D23">
        <w:rPr>
          <w:rFonts w:ascii="宋体" w:eastAsia="宋体" w:hAnsi="宋体"/>
          <w:sz w:val="24"/>
        </w:rPr>
        <w:t>.1</w:t>
      </w:r>
      <w:r w:rsidRPr="00C02D23">
        <w:rPr>
          <w:rFonts w:ascii="宋体" w:eastAsia="宋体" w:hAnsi="宋体" w:hint="eastAsia"/>
          <w:sz w:val="24"/>
        </w:rPr>
        <w:t>，右键列表中的某一首音乐可以得到下拉功能选择</w:t>
      </w:r>
    </w:p>
    <w:p w14:paraId="189EE23C" w14:textId="2B88FB1D" w:rsidR="00D345F4" w:rsidRDefault="00D345F4" w:rsidP="00D345F4">
      <w:pPr>
        <w:jc w:val="center"/>
      </w:pPr>
      <w:r>
        <w:rPr>
          <w:noProof/>
        </w:rPr>
        <w:drawing>
          <wp:inline distT="0" distB="0" distL="0" distR="0" wp14:anchorId="310126EF" wp14:editId="530483F5">
            <wp:extent cx="3437467" cy="2892399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560" cy="290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3CE3" w14:textId="4F81A8F6" w:rsidR="00D345F4" w:rsidRDefault="00D345F4" w:rsidP="00D345F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播放列表</w:t>
      </w:r>
      <w:r>
        <w:rPr>
          <w:rFonts w:hint="eastAsia"/>
        </w:rPr>
        <w:t>_</w:t>
      </w:r>
      <w:r>
        <w:t>0</w:t>
      </w:r>
    </w:p>
    <w:p w14:paraId="4F84CF52" w14:textId="139AEC26" w:rsidR="00D345F4" w:rsidRPr="00D345F4" w:rsidRDefault="00D345F4" w:rsidP="00D345F4">
      <w:pPr>
        <w:rPr>
          <w:rFonts w:hint="eastAsia"/>
        </w:rPr>
      </w:pPr>
    </w:p>
    <w:p w14:paraId="487D6D33" w14:textId="0690C849" w:rsidR="00556725" w:rsidRDefault="001B7D4E">
      <w:pPr>
        <w:pStyle w:val="2"/>
        <w:numPr>
          <w:ilvl w:val="0"/>
          <w:numId w:val="7"/>
        </w:numPr>
      </w:pPr>
      <w:bookmarkStart w:id="29" w:name="_Toc124001256"/>
      <w:r>
        <w:rPr>
          <w:rFonts w:hint="eastAsia"/>
        </w:rPr>
        <w:lastRenderedPageBreak/>
        <w:t>歌单</w:t>
      </w:r>
      <w:bookmarkEnd w:id="29"/>
    </w:p>
    <w:p w14:paraId="36962018" w14:textId="699D381E" w:rsidR="001B7D4E" w:rsidRPr="00C02D23" w:rsidRDefault="001B7D4E" w:rsidP="00C02D23">
      <w:pPr>
        <w:ind w:firstLine="420"/>
        <w:rPr>
          <w:rFonts w:ascii="宋体" w:eastAsia="宋体" w:hAnsi="宋体"/>
          <w:sz w:val="24"/>
        </w:rPr>
      </w:pPr>
      <w:r w:rsidRPr="00C02D23">
        <w:rPr>
          <w:rFonts w:ascii="宋体" w:eastAsia="宋体" w:hAnsi="宋体" w:hint="eastAsia"/>
          <w:sz w:val="24"/>
        </w:rPr>
        <w:t>初始存在like歌单，也可以点击新建或者右键新建，输入想要的歌单名称点击OK即可，也可以</w:t>
      </w:r>
    </w:p>
    <w:p w14:paraId="5BFADC8E" w14:textId="03FA2E6A" w:rsidR="001B7D4E" w:rsidRDefault="001B7D4E" w:rsidP="001B7D4E">
      <w:r>
        <w:rPr>
          <w:noProof/>
        </w:rPr>
        <w:drawing>
          <wp:inline distT="0" distB="0" distL="0" distR="0" wp14:anchorId="3A79B2E2" wp14:editId="05A5EF53">
            <wp:extent cx="2248095" cy="1897544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6304A40" w14:textId="59192629" w:rsidR="00490458" w:rsidRDefault="00490458" w:rsidP="001B7D4E">
      <w:pPr>
        <w:rPr>
          <w:rFonts w:hint="eastAsia"/>
        </w:rPr>
      </w:pPr>
    </w:p>
    <w:p w14:paraId="7008A654" w14:textId="131C63F2" w:rsidR="001B7D4E" w:rsidRDefault="001B7D4E" w:rsidP="001B7D4E">
      <w:pPr>
        <w:ind w:left="840" w:firstLine="420"/>
      </w:pPr>
      <w:r>
        <w:rPr>
          <w:rFonts w:hint="eastAsia"/>
        </w:rPr>
        <w:t>图</w:t>
      </w:r>
      <w:r>
        <w:t>4.1</w:t>
      </w:r>
    </w:p>
    <w:p w14:paraId="3D1F66D5" w14:textId="0CDD191B" w:rsidR="00490458" w:rsidRDefault="00C02D23" w:rsidP="00602D89">
      <w:pPr>
        <w:pStyle w:val="af1"/>
        <w:jc w:val="left"/>
        <w:rPr>
          <w:rFonts w:ascii="黑体" w:eastAsia="黑体" w:hAnsi="黑体"/>
        </w:rPr>
      </w:pPr>
      <w:bookmarkStart w:id="30" w:name="_Toc124001257"/>
      <w:r>
        <w:rPr>
          <w:noProof/>
        </w:rPr>
        <w:drawing>
          <wp:anchor distT="0" distB="0" distL="114300" distR="114300" simplePos="0" relativeHeight="251655168" behindDoc="0" locked="0" layoutInCell="1" allowOverlap="1" wp14:anchorId="0AB2BFA7" wp14:editId="40E59B56">
            <wp:simplePos x="0" y="0"/>
            <wp:positionH relativeFrom="column">
              <wp:posOffset>84032</wp:posOffset>
            </wp:positionH>
            <wp:positionV relativeFrom="paragraph">
              <wp:posOffset>699982</wp:posOffset>
            </wp:positionV>
            <wp:extent cx="5520055" cy="733425"/>
            <wp:effectExtent l="0" t="0" r="4445" b="952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458">
        <w:t>5.</w:t>
      </w:r>
      <w:r w:rsidR="00602D89" w:rsidRPr="00602D89">
        <w:rPr>
          <w:rFonts w:ascii="黑体" w:eastAsia="黑体" w:hAnsi="黑体" w:hint="eastAsia"/>
        </w:rPr>
        <w:t>播放切换歌曲功能</w:t>
      </w:r>
      <w:bookmarkEnd w:id="30"/>
    </w:p>
    <w:p w14:paraId="01D2809D" w14:textId="3F788041" w:rsidR="00602D89" w:rsidRDefault="00602D89" w:rsidP="00602D89"/>
    <w:p w14:paraId="050A14FF" w14:textId="469D6581" w:rsidR="00602D89" w:rsidRPr="00602D89" w:rsidRDefault="00602D89" w:rsidP="00602D8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音乐播放功能</w:t>
      </w:r>
    </w:p>
    <w:p w14:paraId="5BDCB2EE" w14:textId="55C78DD1" w:rsidR="00556725" w:rsidRDefault="00814B0C">
      <w:pPr>
        <w:pStyle w:val="1"/>
        <w:numPr>
          <w:ilvl w:val="0"/>
          <w:numId w:val="1"/>
        </w:numPr>
      </w:pPr>
      <w:bookmarkStart w:id="31" w:name="_Toc17240"/>
      <w:bookmarkStart w:id="32" w:name="_Toc124001258"/>
      <w:r>
        <w:rPr>
          <w:rFonts w:hint="eastAsia"/>
        </w:rPr>
        <w:t>总结</w:t>
      </w:r>
      <w:bookmarkEnd w:id="31"/>
      <w:bookmarkEnd w:id="32"/>
    </w:p>
    <w:p w14:paraId="7F28747C" w14:textId="0032C3B7" w:rsidR="00602D89" w:rsidRPr="00C02D23" w:rsidRDefault="00602D89" w:rsidP="00C02D23">
      <w:pPr>
        <w:ind w:firstLine="420"/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通过本次</w:t>
      </w:r>
      <w:r w:rsidR="00C02D23" w:rsidRPr="00C02D23">
        <w:rPr>
          <w:rFonts w:ascii="宋体" w:eastAsia="宋体" w:hAnsi="宋体" w:hint="eastAsia"/>
          <w:sz w:val="24"/>
        </w:rPr>
        <w:t>课程</w:t>
      </w:r>
      <w:r w:rsidRPr="00C02D23">
        <w:rPr>
          <w:rFonts w:ascii="宋体" w:eastAsia="宋体" w:hAnsi="宋体" w:hint="eastAsia"/>
          <w:sz w:val="24"/>
        </w:rPr>
        <w:t>设计我学到了很多知识。首先，开始选题时比较迷茫，因为从来没</w:t>
      </w:r>
    </w:p>
    <w:p w14:paraId="4E09C277" w14:textId="74D66D9A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有独立完成过一个系统的开发，所以有很长时间都在思考自己该做，能做什么。后来</w:t>
      </w:r>
    </w:p>
    <w:p w14:paraId="67762E2A" w14:textId="77777777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确定课题后又无从着手，不知到该怎么进行。在开发过程中又遇到很多不懂的技术，</w:t>
      </w:r>
    </w:p>
    <w:p w14:paraId="3BD5E06B" w14:textId="77777777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查阅了很多的文献。在不断的解决问题中我取得了很大的进步。在老师细心指导下，</w:t>
      </w:r>
    </w:p>
    <w:p w14:paraId="170F3693" w14:textId="02273F35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在同学的无私帮助下终于顺利完成了</w:t>
      </w:r>
      <w:r w:rsidRPr="00C02D23">
        <w:rPr>
          <w:rFonts w:ascii="宋体" w:eastAsia="宋体" w:hAnsi="宋体" w:hint="eastAsia"/>
          <w:sz w:val="24"/>
        </w:rPr>
        <w:t>课程</w:t>
      </w:r>
      <w:r w:rsidRPr="00C02D23">
        <w:rPr>
          <w:rFonts w:ascii="宋体" w:eastAsia="宋体" w:hAnsi="宋体" w:hint="eastAsia"/>
          <w:sz w:val="24"/>
        </w:rPr>
        <w:t>设计。</w:t>
      </w:r>
    </w:p>
    <w:p w14:paraId="3DAD66BE" w14:textId="77777777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此次的毕业设计达到了既定的功能要求，也使我对多媒体音频方面的技术及理论</w:t>
      </w:r>
    </w:p>
    <w:p w14:paraId="404B497C" w14:textId="58765AAF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知识有了更深刻的理解。通过开发平台的使用，使我能够更加熟练的使用</w:t>
      </w:r>
      <w:r w:rsidRPr="00C02D23">
        <w:rPr>
          <w:rFonts w:ascii="宋体" w:eastAsia="宋体" w:hAnsi="宋体" w:hint="eastAsia"/>
          <w:sz w:val="24"/>
        </w:rPr>
        <w:t>pycharm，与pyqt</w:t>
      </w:r>
      <w:r w:rsidRPr="00C02D23">
        <w:rPr>
          <w:rFonts w:ascii="宋体" w:eastAsia="宋体" w:hAnsi="宋体"/>
          <w:sz w:val="24"/>
        </w:rPr>
        <w:t>5</w:t>
      </w:r>
    </w:p>
    <w:p w14:paraId="234EF84F" w14:textId="77777777" w:rsidR="00602D89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由于时间有限，本系统还存在- -些缺陷和不足。例如播放界面的设计等，这些待以后</w:t>
      </w:r>
    </w:p>
    <w:p w14:paraId="42CB5D78" w14:textId="3CEE2CB8" w:rsidR="00464B42" w:rsidRPr="00C02D23" w:rsidRDefault="00602D89" w:rsidP="00602D89">
      <w:pPr>
        <w:rPr>
          <w:rFonts w:ascii="宋体" w:eastAsia="宋体" w:hAnsi="宋体" w:hint="eastAsia"/>
          <w:sz w:val="24"/>
        </w:rPr>
      </w:pPr>
      <w:r w:rsidRPr="00C02D23">
        <w:rPr>
          <w:rFonts w:ascii="宋体" w:eastAsia="宋体" w:hAnsi="宋体" w:hint="eastAsia"/>
          <w:sz w:val="24"/>
        </w:rPr>
        <w:t>有时问慢慢改进。但其功能齐全、占用系统资源少、运行平台要求不高、界面美观</w:t>
      </w:r>
      <w:r w:rsidR="00464B42">
        <w:rPr>
          <w:rFonts w:ascii="宋体" w:eastAsia="宋体" w:hAnsi="宋体" w:hint="eastAsia"/>
          <w:sz w:val="24"/>
        </w:rPr>
        <w:t>舒适</w:t>
      </w:r>
      <w:r w:rsidR="00464B42" w:rsidRPr="00464B42">
        <w:rPr>
          <w:rFonts w:ascii="宋体" w:eastAsia="宋体" w:hAnsi="宋体" w:hint="eastAsia"/>
          <w:sz w:val="24"/>
        </w:rPr>
        <w:t>、操作简单、易维护、高稳定性是本软件所特</w:t>
      </w:r>
      <w:r w:rsidR="00464B42">
        <w:rPr>
          <w:rFonts w:ascii="宋体" w:eastAsia="宋体" w:hAnsi="宋体" w:hint="eastAsia"/>
          <w:sz w:val="24"/>
        </w:rPr>
        <w:t>有</w:t>
      </w:r>
    </w:p>
    <w:p w14:paraId="3B01004D" w14:textId="526F9AA7" w:rsidR="00556725" w:rsidRDefault="00814B0C">
      <w:pPr>
        <w:pStyle w:val="1"/>
      </w:pPr>
      <w:bookmarkStart w:id="33" w:name="_Toc22684"/>
      <w:bookmarkStart w:id="34" w:name="_Toc124001259"/>
      <w:r>
        <w:rPr>
          <w:rFonts w:hint="eastAsia"/>
        </w:rPr>
        <w:lastRenderedPageBreak/>
        <w:t>附：系统源代码</w:t>
      </w:r>
      <w:bookmarkEnd w:id="33"/>
      <w:bookmarkEnd w:id="34"/>
    </w:p>
    <w:p w14:paraId="307567C9" w14:textId="418D0360" w:rsidR="000132A1" w:rsidRPr="00C02D23" w:rsidRDefault="000132A1" w:rsidP="00490458">
      <w:pPr>
        <w:pStyle w:val="af1"/>
        <w:jc w:val="left"/>
        <w:rPr>
          <w:rFonts w:ascii="Times New Roman" w:hAnsi="Times New Roman" w:cs="Times New Roman"/>
        </w:rPr>
      </w:pPr>
      <w:bookmarkStart w:id="35" w:name="_Toc124001260"/>
      <w:r w:rsidRPr="00C02D23">
        <w:rPr>
          <w:rFonts w:ascii="Times New Roman" w:hAnsi="Times New Roman" w:cs="Times New Roman"/>
        </w:rPr>
        <w:t>1</w:t>
      </w:r>
      <w:r w:rsidRPr="00C02D23">
        <w:rPr>
          <w:rFonts w:ascii="Times New Roman" w:hAnsi="Times New Roman" w:cs="Times New Roman"/>
        </w:rPr>
        <w:t>、</w:t>
      </w:r>
      <w:r w:rsidR="00CC7F88" w:rsidRPr="00C02D23">
        <w:rPr>
          <w:rFonts w:ascii="Times New Roman" w:hAnsi="Times New Roman" w:cs="Times New Roman"/>
        </w:rPr>
        <w:t>qt</w:t>
      </w:r>
      <w:r w:rsidRPr="00C02D23">
        <w:rPr>
          <w:rFonts w:ascii="Times New Roman" w:hAnsi="Times New Roman" w:cs="Times New Roman"/>
        </w:rPr>
        <w:t>.py</w:t>
      </w:r>
      <w:bookmarkEnd w:id="35"/>
    </w:p>
    <w:p w14:paraId="26A93296" w14:textId="425B2B0D" w:rsidR="00490458" w:rsidRPr="00C02D23" w:rsidRDefault="00905C93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szCs w:val="21"/>
        </w:rPr>
        <w:t>该文件主要实现</w:t>
      </w:r>
      <w:r w:rsidR="00CC7F88" w:rsidRPr="00C02D23">
        <w:rPr>
          <w:rFonts w:ascii="Times New Roman" w:hAnsi="Times New Roman" w:cs="Times New Roman"/>
          <w:szCs w:val="21"/>
        </w:rPr>
        <w:t>了所有的界面</w:t>
      </w:r>
      <w:r w:rsidRPr="00C02D23">
        <w:rPr>
          <w:rFonts w:ascii="Times New Roman" w:hAnsi="Times New Roman" w:cs="Times New Roman"/>
          <w:szCs w:val="21"/>
        </w:rPr>
        <w:t>功能，具体代码如下：</w:t>
      </w:r>
      <w:r w:rsidR="00490458" w:rsidRPr="00C02D23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55BC95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json  # time,</w:t>
      </w:r>
    </w:p>
    <w:p w14:paraId="3D48BFF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numpy</w:t>
      </w:r>
    </w:p>
    <w:p w14:paraId="2AF83B2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os</w:t>
      </w:r>
    </w:p>
    <w:p w14:paraId="1001D5E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# from PyQt5.QtMultimedia import *</w:t>
      </w:r>
    </w:p>
    <w:p w14:paraId="3178DCF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pathlib as pa</w:t>
      </w:r>
    </w:p>
    <w:p w14:paraId="04C27B0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psutil</w:t>
      </w:r>
    </w:p>
    <w:p w14:paraId="33F5857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sys</w:t>
      </w:r>
    </w:p>
    <w:p w14:paraId="6D0E179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import tinytag</w:t>
      </w:r>
    </w:p>
    <w:p w14:paraId="50AC1B9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5ABC6A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from PyQt5 import sip</w:t>
      </w:r>
    </w:p>
    <w:p w14:paraId="59F1AB9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from PyQt5.QtCore import Qt, QTimer</w:t>
      </w:r>
    </w:p>
    <w:p w14:paraId="2751C56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from PyQt5.QtGui import QFont, QCursor</w:t>
      </w:r>
    </w:p>
    <w:p w14:paraId="070F0E0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from PyQt5.QtWidgets import *</w:t>
      </w:r>
    </w:p>
    <w:p w14:paraId="679A2E4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from pygame import mixer</w:t>
      </w:r>
    </w:p>
    <w:p w14:paraId="20EE772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75D8AF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AAA60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547149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class All():</w:t>
      </w:r>
    </w:p>
    <w:p w14:paraId="22EE632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__init__(self, all):</w:t>
      </w:r>
    </w:p>
    <w:p w14:paraId="2E5F087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self.like = all['like']  # list</w:t>
      </w:r>
    </w:p>
    <w:p w14:paraId="0ED49EA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self.playlist = all['playlist']  # {}</w:t>
      </w:r>
    </w:p>
    <w:p w14:paraId="0DD6B22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self.musiclist = all['musiclist']</w:t>
      </w:r>
    </w:p>
    <w:p w14:paraId="007D3AF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self.playingmusic = all['playingmusic']</w:t>
      </w:r>
    </w:p>
    <w:p w14:paraId="5F4BE36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self.playingtime = all['playingtime']</w:t>
      </w:r>
    </w:p>
    <w:p w14:paraId="7D60DAA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self.musicsec = all['musicsec']</w:t>
      </w:r>
    </w:p>
    <w:p w14:paraId="07B179B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self.playmode = all['playmode']</w:t>
      </w:r>
    </w:p>
    <w:p w14:paraId="3E9604D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self.playhistory = all['playhistory']</w:t>
      </w:r>
    </w:p>
    <w:p w14:paraId="1C43A26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self.allmusic = all['allmusic']</w:t>
      </w:r>
    </w:p>
    <w:p w14:paraId="69B98F5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self.volume = all['volume']</w:t>
      </w:r>
    </w:p>
    <w:p w14:paraId="0EBD2BF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0A4B718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0B4F0BA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# all={'like':[],'allmusic':[],'playlist':{},'musiclist':[],  'playingmusic':'',  'playmode':'</w:t>
      </w:r>
      <w:r w:rsidRPr="00C02D23">
        <w:rPr>
          <w:rFonts w:ascii="Times New Roman" w:hAnsi="Times New Roman" w:cs="Times New Roman"/>
          <w:b/>
          <w:bCs/>
          <w:szCs w:val="21"/>
        </w:rPr>
        <w:t>随机播放</w:t>
      </w:r>
      <w:r w:rsidRPr="00C02D23">
        <w:rPr>
          <w:rFonts w:ascii="Times New Roman" w:hAnsi="Times New Roman" w:cs="Times New Roman"/>
          <w:b/>
          <w:bCs/>
          <w:szCs w:val="21"/>
        </w:rPr>
        <w:t>', 'playingtime': 0, 'playhistory': {}, 'musicsec': 0,'volume'=1.0}</w:t>
      </w:r>
    </w:p>
    <w:p w14:paraId="727DF32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class ttt(QWidget):</w:t>
      </w:r>
    </w:p>
    <w:p w14:paraId="64E727C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__init__(self, parent):</w:t>
      </w:r>
    </w:p>
    <w:p w14:paraId="12EE68C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super().__init__(parent)</w:t>
      </w:r>
    </w:p>
    <w:p w14:paraId="5F37099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mixer.init()</w:t>
      </w:r>
    </w:p>
    <w:p w14:paraId="5D78AC0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self.initt()</w:t>
      </w:r>
    </w:p>
    <w:p w14:paraId="796C097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0B314C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initt(self):</w:t>
      </w:r>
    </w:p>
    <w:p w14:paraId="313129A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 = QVBoxLayout()</w:t>
      </w:r>
    </w:p>
    <w:p w14:paraId="4618B6B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self.layv_h1 = QHBoxLayout()  # top</w:t>
      </w:r>
    </w:p>
    <w:p w14:paraId="3D25DD9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 = QHBoxLayout()  # bottom</w:t>
      </w:r>
    </w:p>
    <w:p w14:paraId="70B317F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 = QVBoxLayout()  # bottom left   </w:t>
      </w:r>
      <w:r w:rsidRPr="00C02D23">
        <w:rPr>
          <w:rFonts w:ascii="Times New Roman" w:hAnsi="Times New Roman" w:cs="Times New Roman"/>
          <w:b/>
          <w:bCs/>
          <w:szCs w:val="21"/>
        </w:rPr>
        <w:t>歌单</w:t>
      </w:r>
      <w:r w:rsidRPr="00C02D23">
        <w:rPr>
          <w:rFonts w:ascii="Times New Roman" w:hAnsi="Times New Roman" w:cs="Times New Roman"/>
          <w:b/>
          <w:bCs/>
          <w:szCs w:val="21"/>
        </w:rPr>
        <w:t xml:space="preserve"> </w:t>
      </w:r>
      <w:r w:rsidRPr="00C02D23">
        <w:rPr>
          <w:rFonts w:ascii="Times New Roman" w:hAnsi="Times New Roman" w:cs="Times New Roman"/>
          <w:b/>
          <w:bCs/>
          <w:szCs w:val="21"/>
        </w:rPr>
        <w:t>总</w:t>
      </w:r>
    </w:p>
    <w:p w14:paraId="21AC23D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self.layv_h2_v1_h1 = QHBoxLayout()  # </w:t>
      </w:r>
      <w:r w:rsidRPr="00C02D23">
        <w:rPr>
          <w:rFonts w:ascii="Times New Roman" w:hAnsi="Times New Roman" w:cs="Times New Roman"/>
          <w:b/>
          <w:bCs/>
          <w:szCs w:val="21"/>
        </w:rPr>
        <w:t>歌单名称</w:t>
      </w:r>
    </w:p>
    <w:p w14:paraId="63E7F4B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self.layv_h2_v1_h2 = QHBoxLayout()  # </w:t>
      </w:r>
      <w:r w:rsidRPr="00C02D23">
        <w:rPr>
          <w:rFonts w:ascii="Times New Roman" w:hAnsi="Times New Roman" w:cs="Times New Roman"/>
          <w:b/>
          <w:bCs/>
          <w:szCs w:val="21"/>
        </w:rPr>
        <w:t>歌单创建</w:t>
      </w:r>
    </w:p>
    <w:p w14:paraId="54A372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self.layv_h2_v1_h3 = QHBoxLayout()</w:t>
      </w:r>
    </w:p>
    <w:p w14:paraId="1D5B8D0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 = QHBoxLayout()  # </w:t>
      </w:r>
      <w:r w:rsidRPr="00C02D23">
        <w:rPr>
          <w:rFonts w:ascii="Times New Roman" w:hAnsi="Times New Roman" w:cs="Times New Roman"/>
          <w:b/>
          <w:bCs/>
          <w:szCs w:val="21"/>
        </w:rPr>
        <w:t>歌单列表</w:t>
      </w:r>
      <w:r w:rsidRPr="00C02D23">
        <w:rPr>
          <w:rFonts w:ascii="Times New Roman" w:hAnsi="Times New Roman" w:cs="Times New Roman"/>
          <w:b/>
          <w:bCs/>
          <w:szCs w:val="21"/>
        </w:rPr>
        <w:t xml:space="preserve">  #</w:t>
      </w:r>
      <w:r w:rsidRPr="00C02D23">
        <w:rPr>
          <w:rFonts w:ascii="Times New Roman" w:hAnsi="Times New Roman" w:cs="Times New Roman"/>
          <w:b/>
          <w:bCs/>
          <w:szCs w:val="21"/>
        </w:rPr>
        <w:t>最低部，播放功能</w:t>
      </w:r>
    </w:p>
    <w:p w14:paraId="5C3E2EB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 = QVBoxLayout()  # buttomright  </w:t>
      </w:r>
      <w:r w:rsidRPr="00C02D23">
        <w:rPr>
          <w:rFonts w:ascii="Times New Roman" w:hAnsi="Times New Roman" w:cs="Times New Roman"/>
          <w:b/>
          <w:bCs/>
          <w:szCs w:val="21"/>
        </w:rPr>
        <w:t>歌曲列表</w:t>
      </w:r>
    </w:p>
    <w:p w14:paraId="589409C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self.layv_h2_v2_h1 = QHBoxLayout()  # </w:t>
      </w:r>
      <w:r w:rsidRPr="00C02D23">
        <w:rPr>
          <w:rFonts w:ascii="Times New Roman" w:hAnsi="Times New Roman" w:cs="Times New Roman"/>
          <w:b/>
          <w:bCs/>
          <w:szCs w:val="21"/>
        </w:rPr>
        <w:t>本地列表</w:t>
      </w:r>
      <w:r w:rsidRPr="00C02D23">
        <w:rPr>
          <w:rFonts w:ascii="Times New Roman" w:hAnsi="Times New Roman" w:cs="Times New Roman"/>
          <w:b/>
          <w:bCs/>
          <w:szCs w:val="21"/>
        </w:rPr>
        <w:t xml:space="preserve">  </w:t>
      </w:r>
      <w:r w:rsidRPr="00C02D23">
        <w:rPr>
          <w:rFonts w:ascii="Times New Roman" w:hAnsi="Times New Roman" w:cs="Times New Roman"/>
          <w:b/>
          <w:bCs/>
          <w:szCs w:val="21"/>
        </w:rPr>
        <w:t>扫描</w:t>
      </w:r>
    </w:p>
    <w:p w14:paraId="424756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self.layv_h2_v2_h2 = QHBoxLayout()  # </w:t>
      </w:r>
      <w:r w:rsidRPr="00C02D23">
        <w:rPr>
          <w:rFonts w:ascii="Times New Roman" w:hAnsi="Times New Roman" w:cs="Times New Roman"/>
          <w:b/>
          <w:bCs/>
          <w:szCs w:val="21"/>
        </w:rPr>
        <w:t>复选磁盘</w:t>
      </w:r>
    </w:p>
    <w:p w14:paraId="45CAA21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 = QHBoxLayout()  # </w:t>
      </w:r>
      <w:r w:rsidRPr="00C02D23">
        <w:rPr>
          <w:rFonts w:ascii="Times New Roman" w:hAnsi="Times New Roman" w:cs="Times New Roman"/>
          <w:b/>
          <w:bCs/>
          <w:szCs w:val="21"/>
        </w:rPr>
        <w:t>音乐列表和一个额外的列表</w:t>
      </w:r>
    </w:p>
    <w:p w14:paraId="09B8D25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self.layv_h2_v2_h3_v1 = QVBoxLayout()  # </w:t>
      </w:r>
      <w:r w:rsidRPr="00C02D23">
        <w:rPr>
          <w:rFonts w:ascii="Times New Roman" w:hAnsi="Times New Roman" w:cs="Times New Roman"/>
          <w:b/>
          <w:bCs/>
          <w:szCs w:val="21"/>
        </w:rPr>
        <w:t>额外的列表</w:t>
      </w:r>
    </w:p>
    <w:p w14:paraId="126A8E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self.layv_h2_v2_h3_v2 = QVBoxLayout()  # </w:t>
      </w:r>
      <w:r w:rsidRPr="00C02D23">
        <w:rPr>
          <w:rFonts w:ascii="Times New Roman" w:hAnsi="Times New Roman" w:cs="Times New Roman"/>
          <w:b/>
          <w:bCs/>
          <w:szCs w:val="21"/>
        </w:rPr>
        <w:t>音乐列表</w:t>
      </w:r>
    </w:p>
    <w:p w14:paraId="1CEB987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 = QPushButton('</w:t>
      </w:r>
      <w:r w:rsidRPr="00C02D23">
        <w:rPr>
          <w:rFonts w:ascii="Times New Roman" w:hAnsi="Times New Roman" w:cs="Times New Roman"/>
          <w:b/>
          <w:bCs/>
          <w:szCs w:val="21"/>
        </w:rPr>
        <w:t>本地音乐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54577A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self.box1.setCheckable(False)</w:t>
      </w:r>
    </w:p>
    <w:p w14:paraId="250D359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self.box1.clicked.connect(self.box1f)</w:t>
      </w:r>
    </w:p>
    <w:p w14:paraId="06CE94F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E36764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self.box2 = QPushButton('---&gt;&gt;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  <w:r w:rsidRPr="00C02D23">
        <w:rPr>
          <w:rFonts w:ascii="Times New Roman" w:hAnsi="Times New Roman" w:cs="Times New Roman"/>
          <w:b/>
          <w:bCs/>
          <w:szCs w:val="21"/>
        </w:rPr>
        <w:t>&lt;&lt;---')</w:t>
      </w:r>
    </w:p>
    <w:p w14:paraId="4A64E0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self.box2.setCheckable(True)</w:t>
      </w:r>
    </w:p>
    <w:p w14:paraId="1B07821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self.box2.clicked.connect(self.box2f)</w:t>
      </w:r>
    </w:p>
    <w:p w14:paraId="0A16E31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self.layv_h1.addWidget(self.box1)</w:t>
      </w:r>
    </w:p>
    <w:p w14:paraId="2B135D7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# layv_h1.addStretch(0)</w:t>
      </w:r>
    </w:p>
    <w:p w14:paraId="20F5BC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self.layv_h1.addWidget(self.box2)</w:t>
      </w:r>
    </w:p>
    <w:p w14:paraId="0E4F660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# layv_h1.addStretch(0)</w:t>
      </w:r>
    </w:p>
    <w:p w14:paraId="17092D1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self.layv.addLayout(self.layv_h1)</w:t>
      </w:r>
    </w:p>
    <w:p w14:paraId="5612FD4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self.layv.addStretch(0)</w:t>
      </w:r>
    </w:p>
    <w:p w14:paraId="318B82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self.layv.addWidget(QLabel('_' * 500))</w:t>
      </w:r>
    </w:p>
    <w:p w14:paraId="5020362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ECA6F2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self.all, self.playlist, self.plist = {}, [], {}</w:t>
      </w:r>
    </w:p>
    <w:p w14:paraId="3717F89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self.readfile()</w:t>
      </w:r>
    </w:p>
    <w:p w14:paraId="2DA8EB1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4506FB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self.al = All(self.all)</w:t>
      </w:r>
    </w:p>
    <w:p w14:paraId="5CDB3B9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18AD8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self.label1 = QLabel('</w:t>
      </w:r>
      <w:r w:rsidRPr="00C02D23">
        <w:rPr>
          <w:rFonts w:ascii="Times New Roman" w:hAnsi="Times New Roman" w:cs="Times New Roman"/>
          <w:b/>
          <w:bCs/>
          <w:szCs w:val="21"/>
        </w:rPr>
        <w:t>歌单</w:t>
      </w:r>
      <w:r w:rsidRPr="00C02D23">
        <w:rPr>
          <w:rFonts w:ascii="Times New Roman" w:hAnsi="Times New Roman" w:cs="Times New Roman"/>
          <w:b/>
          <w:bCs/>
          <w:szCs w:val="21"/>
        </w:rPr>
        <w:t>', self)</w:t>
      </w:r>
    </w:p>
    <w:p w14:paraId="269A676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self.addpl = QPushButton('</w:t>
      </w:r>
      <w:r w:rsidRPr="00C02D23">
        <w:rPr>
          <w:rFonts w:ascii="Times New Roman" w:hAnsi="Times New Roman" w:cs="Times New Roman"/>
          <w:b/>
          <w:bCs/>
          <w:szCs w:val="21"/>
        </w:rPr>
        <w:t>新建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0C7EE16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self.addpl.setCheckable(False)</w:t>
      </w:r>
    </w:p>
    <w:p w14:paraId="7A99B1E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self.addpl.clicked.connect(self.addplf)</w:t>
      </w:r>
    </w:p>
    <w:p w14:paraId="754A354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self.layv_h2_v1_h1.addWidget(self.label1)</w:t>
      </w:r>
    </w:p>
    <w:p w14:paraId="3AEA6FC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self.layv_h2_v1_h1.addWidget(self.addpl)</w:t>
      </w:r>
    </w:p>
    <w:p w14:paraId="4ED026A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 = QListWidget()</w:t>
      </w:r>
    </w:p>
    <w:p w14:paraId="22678EF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self.pl.setMinimumSize(100, 350)</w:t>
      </w:r>
    </w:p>
    <w:p w14:paraId="79E459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self.font = QFont()</w:t>
      </w:r>
    </w:p>
    <w:p w14:paraId="484466F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self.font.setFamily('Arial')</w:t>
      </w:r>
    </w:p>
    <w:p w14:paraId="032F4EC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self.font.setPointSize(18)</w:t>
      </w:r>
    </w:p>
    <w:p w14:paraId="48EDE67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self.pl.setFont(self.font)</w:t>
      </w:r>
    </w:p>
    <w:p w14:paraId="69AFF3B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self.pl.addItem('like')</w:t>
      </w:r>
    </w:p>
    <w:p w14:paraId="1E26C8E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self.pl.addItems(self.playlist)</w:t>
      </w:r>
    </w:p>
    <w:p w14:paraId="50F6B3B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self.pl.setContextMenuPolicy(Qt.CustomContextMenu)</w:t>
      </w:r>
    </w:p>
    <w:p w14:paraId="235A47B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self.pl.customContextMenuRequested.connect(self.plr)</w:t>
      </w:r>
    </w:p>
    <w:p w14:paraId="597EA44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self.pl.doubleClicked.connect(self.dplf)</w:t>
      </w:r>
    </w:p>
    <w:p w14:paraId="6A702AD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self.layv_h2_v1_h3.addWidget(self.pl)</w:t>
      </w:r>
    </w:p>
    <w:p w14:paraId="6C28D3D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553FFD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self.mlabel = QLabel('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  <w:r w:rsidRPr="00C02D23">
        <w:rPr>
          <w:rFonts w:ascii="Times New Roman" w:hAnsi="Times New Roman" w:cs="Times New Roman"/>
          <w:b/>
          <w:bCs/>
          <w:szCs w:val="21"/>
        </w:rPr>
        <w:t>', self)</w:t>
      </w:r>
    </w:p>
    <w:p w14:paraId="328A335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self.mlabel.setAlignment(Qt.AlignCenter)</w:t>
      </w:r>
    </w:p>
    <w:p w14:paraId="7ADF996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self.layv_h2_v2.addWidget(self.mlabel)</w:t>
      </w:r>
    </w:p>
    <w:p w14:paraId="6F0C91E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self.layv_h2_v2.addStretch(0)</w:t>
      </w:r>
    </w:p>
    <w:p w14:paraId="50463F6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1FC4A2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self.layv_h2_v2.addLayout(self.layv_h2_v2_h1)</w:t>
      </w:r>
    </w:p>
    <w:p w14:paraId="36B6C42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self.layv_h2_v2.addLayout(self.layv_h2_v2_h2)</w:t>
      </w:r>
    </w:p>
    <w:p w14:paraId="1C8F757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69A2EA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self.layv_h2_v2_h3.addLayout(self.layv_h2_v2_h3_v1)</w:t>
      </w:r>
    </w:p>
    <w:p w14:paraId="23FC56A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self.layv_h2_v2_h3.addStretch(0)</w:t>
      </w:r>
    </w:p>
    <w:p w14:paraId="2295B91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self.layv_h2_v2_h3.addLayout(self.layv_h2_v2_h3_v2)</w:t>
      </w:r>
    </w:p>
    <w:p w14:paraId="64EA481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self.layv_h2_v2_h3.addStretch(10)</w:t>
      </w:r>
    </w:p>
    <w:p w14:paraId="0ADCCF6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self.layv_h2_v2.addLayout(self.layv_h2_v2_h3)</w:t>
      </w:r>
    </w:p>
    <w:p w14:paraId="540CB67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self.layv_h2_v2.addStretch(100)</w:t>
      </w:r>
    </w:p>
    <w:p w14:paraId="06C0171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 = QTableWidget()</w:t>
      </w:r>
    </w:p>
    <w:p w14:paraId="1241D75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self.ml.setColumnCount(5)</w:t>
      </w:r>
    </w:p>
    <w:p w14:paraId="02EF219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self.ml.setRowCount(len(self.all['musiclist']))</w:t>
      </w:r>
    </w:p>
    <w:p w14:paraId="2AE8506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D627D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self.ml.setEditTriggers(QAbstractItemView.NoEditTriggers)</w:t>
      </w:r>
    </w:p>
    <w:p w14:paraId="366649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self.ml.resizeColumnsToContents()</w:t>
      </w:r>
    </w:p>
    <w:p w14:paraId="0D2EF02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self.ml.resizeRowsToContents()</w:t>
      </w:r>
    </w:p>
    <w:p w14:paraId="5CBECC1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self.ml.setSelectionBehavior(QAbstractItemView.SelectRows)</w:t>
      </w:r>
    </w:p>
    <w:p w14:paraId="1EA8B81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self.ml.setShowGrid(False)</w:t>
      </w:r>
    </w:p>
    <w:p w14:paraId="49AA4DF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self.ml.setMinimumSize(500, 400)</w:t>
      </w:r>
    </w:p>
    <w:p w14:paraId="257E359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self.ml.setColumnWidth(0, 50)</w:t>
      </w:r>
    </w:p>
    <w:p w14:paraId="75DA4CB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self.ml.setColumnWidth(1, 200)</w:t>
      </w:r>
    </w:p>
    <w:p w14:paraId="52BE4CD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self.ml.setColumnWidth(2, 200)</w:t>
      </w:r>
    </w:p>
    <w:p w14:paraId="6997BDA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self.ml.setColumnWidth(3, 200)</w:t>
      </w:r>
    </w:p>
    <w:p w14:paraId="7D52D9A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self.ml.setColumnWidth(4, 70)</w:t>
      </w:r>
    </w:p>
    <w:p w14:paraId="6E74A16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self.ml.setSelectionMode(QAbstractItemView.SingleSelection)</w:t>
      </w:r>
    </w:p>
    <w:p w14:paraId="0B61B0A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self.ml.setContextMenuPolicy(Qt.CustomContextMenu)</w:t>
      </w:r>
    </w:p>
    <w:p w14:paraId="3DC20F3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self.ml.customContextMenuRequested.connect(self.mlmenu)</w:t>
      </w:r>
    </w:p>
    <w:p w14:paraId="58CDAA8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self.ml.doubleClicked.connect(self.dmlf)</w:t>
      </w:r>
    </w:p>
    <w:p w14:paraId="65150F0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3EE930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self.musicitems1, self.musicitems2, self.musicitems3 = [], [], []</w:t>
      </w:r>
    </w:p>
    <w:p w14:paraId="228A52D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self.musiclist(self.all['musiclist'])</w:t>
      </w:r>
    </w:p>
    <w:p w14:paraId="2F982AD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self.layv_h2_v2_h3_v2.addWidget(self.ml)</w:t>
      </w:r>
    </w:p>
    <w:p w14:paraId="7BAF564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self.layv_h2_v2_h3_v2.addStretch(10)</w:t>
      </w:r>
    </w:p>
    <w:p w14:paraId="108F125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self.ml.verticalHeader().setVisible(False)</w:t>
      </w:r>
    </w:p>
    <w:p w14:paraId="5BBFF8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E9C50D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self.boxl = QPushButton('</w:t>
      </w:r>
      <w:r w:rsidRPr="00C02D23">
        <w:rPr>
          <w:rFonts w:ascii="Times New Roman" w:hAnsi="Times New Roman" w:cs="Times New Roman"/>
          <w:b/>
          <w:bCs/>
          <w:szCs w:val="21"/>
        </w:rPr>
        <w:t>上一曲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7DD5DF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self.boxc = QPushButton('</w:t>
      </w:r>
      <w:r w:rsidRPr="00C02D23">
        <w:rPr>
          <w:rFonts w:ascii="Times New Roman" w:hAnsi="Times New Roman" w:cs="Times New Roman"/>
          <w:b/>
          <w:bCs/>
          <w:szCs w:val="21"/>
        </w:rPr>
        <w:t>播放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0DD060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self.boxr = QPushButton('</w:t>
      </w:r>
      <w:r w:rsidRPr="00C02D23">
        <w:rPr>
          <w:rFonts w:ascii="Times New Roman" w:hAnsi="Times New Roman" w:cs="Times New Roman"/>
          <w:b/>
          <w:bCs/>
          <w:szCs w:val="21"/>
        </w:rPr>
        <w:t>下一曲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0A3CC75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self.timelc = QLabel('0:00')</w:t>
      </w:r>
    </w:p>
    <w:p w14:paraId="58B8CA3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self.sec = self.all['playingtime']</w:t>
      </w:r>
    </w:p>
    <w:p w14:paraId="4432B03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self.control = QSlider(Qt.Horizontal)  # </w:t>
      </w:r>
      <w:r w:rsidRPr="00C02D23">
        <w:rPr>
          <w:rFonts w:ascii="Times New Roman" w:hAnsi="Times New Roman" w:cs="Times New Roman"/>
          <w:b/>
          <w:bCs/>
          <w:szCs w:val="21"/>
        </w:rPr>
        <w:t>播放进程</w:t>
      </w:r>
    </w:p>
    <w:p w14:paraId="679F211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self.musicname = QLabel(pa.Path(self.all['playingmusic']).stem)</w:t>
      </w:r>
    </w:p>
    <w:p w14:paraId="5EC4896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self.musicmode = QLabel(self.all['playmode'])</w:t>
      </w:r>
    </w:p>
    <w:p w14:paraId="34D71F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self.boxvol = QSlider(Qt.Horizontal)</w:t>
      </w:r>
    </w:p>
    <w:p w14:paraId="3BF0070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self.addtolike = QPushButton('</w:t>
      </w:r>
      <w:r w:rsidRPr="00C02D23">
        <w:rPr>
          <w:rFonts w:ascii="Segoe UI Symbol" w:hAnsi="Segoe UI Symbol" w:cs="Segoe UI Symbol"/>
          <w:b/>
          <w:bCs/>
          <w:szCs w:val="21"/>
        </w:rPr>
        <w:t>☆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024AB28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self.all['musicsec'] % 60 &lt; 10:</w:t>
      </w:r>
    </w:p>
    <w:p w14:paraId="06AE7DE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sec = '0' + str(self.all['musicsec'] % 60)</w:t>
      </w:r>
    </w:p>
    <w:p w14:paraId="6F205FC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480859B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sec = str(self.all['musicsec'] % 60)</w:t>
      </w:r>
    </w:p>
    <w:p w14:paraId="03667DC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self.musicsec = QLabel(str(self.all['musicsec'] // 60) + ':' + sec)</w:t>
      </w:r>
    </w:p>
    <w:p w14:paraId="0DF4DD6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 = QHBoxLayout()</w:t>
      </w:r>
    </w:p>
    <w:p w14:paraId="05DF11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self.layv_h3_h1.addWidget(self.musicname)</w:t>
      </w:r>
    </w:p>
    <w:p w14:paraId="59A8E44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self.layv_h3_h1.addWidget(self.addtolike)</w:t>
      </w:r>
    </w:p>
    <w:p w14:paraId="3F4BA34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self.layv_h3_h1.addWidget(self.musicmode)</w:t>
      </w:r>
    </w:p>
    <w:p w14:paraId="53C2FEC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self.layv_h3_h1.addWidget(QLabel('</w:t>
      </w:r>
      <w:r w:rsidRPr="00C02D23">
        <w:rPr>
          <w:rFonts w:ascii="Times New Roman" w:hAnsi="Times New Roman" w:cs="Times New Roman"/>
          <w:b/>
          <w:bCs/>
          <w:szCs w:val="21"/>
        </w:rPr>
        <w:t>音量</w:t>
      </w:r>
      <w:r w:rsidRPr="00C02D23">
        <w:rPr>
          <w:rFonts w:ascii="Times New Roman" w:hAnsi="Times New Roman" w:cs="Times New Roman"/>
          <w:b/>
          <w:bCs/>
          <w:szCs w:val="21"/>
        </w:rPr>
        <w:t>'))</w:t>
      </w:r>
    </w:p>
    <w:p w14:paraId="7AB5166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self.layv_h3_h1.addWidget(self.boxvol)</w:t>
      </w:r>
    </w:p>
    <w:p w14:paraId="1029156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self.layv_h3_h1.addStretch(1)</w:t>
      </w:r>
    </w:p>
    <w:p w14:paraId="1327F6C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self.layv_h3.addWidget(self.boxl)</w:t>
      </w:r>
    </w:p>
    <w:p w14:paraId="7F33E82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self.layv_h3.addWidget(self.boxc)</w:t>
      </w:r>
    </w:p>
    <w:p w14:paraId="055DAC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self.layv_h3.addWidget(self.boxr)</w:t>
      </w:r>
    </w:p>
    <w:p w14:paraId="75BC35A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self.layv_h3.addWidget(self.timelc)</w:t>
      </w:r>
    </w:p>
    <w:p w14:paraId="506426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self.layv_h3.addWidget(self.control)</w:t>
      </w:r>
    </w:p>
    <w:p w14:paraId="2D3666A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self.layv_h3.addWidget(self.musicsec)</w:t>
      </w:r>
    </w:p>
    <w:p w14:paraId="1B0E027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self.boxl.clicked.connect(self.boxlf)</w:t>
      </w:r>
    </w:p>
    <w:p w14:paraId="0381869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self.boxc.clicked.connect(self.boxcf)</w:t>
      </w:r>
    </w:p>
    <w:p w14:paraId="1B15364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self.boxr.clicked.connect(self.boxrf)</w:t>
      </w:r>
    </w:p>
    <w:p w14:paraId="17CF4E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self.control.setMaximum(self.all['musicsec'])</w:t>
      </w:r>
    </w:p>
    <w:p w14:paraId="0713C8D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self.control.setValue(self.all['playingtime'])</w:t>
      </w:r>
    </w:p>
    <w:p w14:paraId="1D0CCBC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self.control.sliderReleased.connect(self.controlf)</w:t>
      </w:r>
    </w:p>
    <w:p w14:paraId="0EF26BC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self.boxvol.setMaximum(100)</w:t>
      </w:r>
    </w:p>
    <w:p w14:paraId="051EA7D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self.boxvol.setMaximumWidth(100)</w:t>
      </w:r>
    </w:p>
    <w:p w14:paraId="041A7D9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self.boxvol.setValue(int(self.al.volume * 100))</w:t>
      </w:r>
    </w:p>
    <w:p w14:paraId="0750B51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self.boxvol.sliderReleased.connect(self.volchange)</w:t>
      </w:r>
    </w:p>
    <w:p w14:paraId="3E4005C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self.addtolike.clicked.connect(self.addtolikef)</w:t>
      </w:r>
    </w:p>
    <w:p w14:paraId="392A75A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CEFDFF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self.all['playingmusic'] in self.all['like']:</w:t>
      </w:r>
    </w:p>
    <w:p w14:paraId="096F898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self.addtolike.setText('</w:t>
      </w:r>
      <w:r w:rsidRPr="00C02D23">
        <w:rPr>
          <w:rFonts w:ascii="Segoe UI Symbol" w:hAnsi="Segoe UI Symbol" w:cs="Segoe UI Symbol"/>
          <w:b/>
          <w:bCs/>
          <w:szCs w:val="21"/>
        </w:rPr>
        <w:t>★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6FAE8F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com = QComboBox()</w:t>
      </w:r>
    </w:p>
    <w:p w14:paraId="32C9048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fontpath = pa.Path('C:\Windows\Fonts')</w:t>
      </w:r>
    </w:p>
    <w:p w14:paraId="64C0A2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self.fonts = []</w:t>
      </w:r>
    </w:p>
    <w:p w14:paraId="4D33D11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for x in fontpath.glob('**/*.ttf'):</w:t>
      </w:r>
    </w:p>
    <w:p w14:paraId="57EA62E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self.fonts.append(x.stem)</w:t>
      </w:r>
    </w:p>
    <w:p w14:paraId="55E0630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com.addItems(self.fonts)</w:t>
      </w:r>
    </w:p>
    <w:p w14:paraId="1C43BEB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com.currentIndexChanged.connect(self.comf)</w:t>
      </w:r>
    </w:p>
    <w:p w14:paraId="6DF91F2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self.layv_h2_v1.addWidget(com)</w:t>
      </w:r>
    </w:p>
    <w:p w14:paraId="092D8B8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34EFB9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com2 = QComboBox()</w:t>
      </w:r>
    </w:p>
    <w:p w14:paraId="781663C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for x in range(10, 35):</w:t>
      </w:r>
    </w:p>
    <w:p w14:paraId="0DFEFC0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com2.addItem(str(x))</w:t>
      </w:r>
    </w:p>
    <w:p w14:paraId="0A1647B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com2.currentIndexChanged.connect(self.com2f)</w:t>
      </w:r>
    </w:p>
    <w:p w14:paraId="13CA2EC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com2.setCurrentText('15')</w:t>
      </w:r>
    </w:p>
    <w:p w14:paraId="4E70F5A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self.layv_h2_v1.addWidget(com2)</w:t>
      </w:r>
    </w:p>
    <w:p w14:paraId="5E8C3F4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564C1E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self.layv_h2_v1_h3.addStretch(1)</w:t>
      </w:r>
    </w:p>
    <w:p w14:paraId="456F10A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self.layv_h2_v1.addLayout(self.layv_h2_v1_h1)</w:t>
      </w:r>
    </w:p>
    <w:p w14:paraId="50DEEC2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self.layv_h2_v1.addStretch(0)</w:t>
      </w:r>
    </w:p>
    <w:p w14:paraId="131655F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self.layv_h2_v1.addLayout(self.layv_h2_v1_h2)</w:t>
      </w:r>
    </w:p>
    <w:p w14:paraId="5AEC5D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self.layv_h2_v1.addLayout(self.layv_h2_v1_h3)</w:t>
      </w:r>
    </w:p>
    <w:p w14:paraId="38DB9F8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self.layv_h2_v1.addStretch(0)</w:t>
      </w:r>
    </w:p>
    <w:p w14:paraId="5C84608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self.layv_h2.addLayout(self.layv_h2_v1)</w:t>
      </w:r>
    </w:p>
    <w:p w14:paraId="5D78DEE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self.layv_h2.addStretch(0)</w:t>
      </w:r>
    </w:p>
    <w:p w14:paraId="010B5FE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self.layv_h2.addLayout(self.layv_h2_v2)</w:t>
      </w:r>
    </w:p>
    <w:p w14:paraId="2C6A74D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self.layv_h2.addStretch(10)</w:t>
      </w:r>
    </w:p>
    <w:p w14:paraId="0B11FD4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self.layv.addLayout(self.layv_h2)</w:t>
      </w:r>
    </w:p>
    <w:p w14:paraId="4C2D8A1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self.layv.addStretch(1)</w:t>
      </w:r>
    </w:p>
    <w:p w14:paraId="0A17133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self.layv.addLayout(self.layv_h3_h1)</w:t>
      </w:r>
    </w:p>
    <w:p w14:paraId="324832F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self.layv.addStretch(0)</w:t>
      </w:r>
    </w:p>
    <w:p w14:paraId="16D70FD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self.layv.addLayout(self.layv_h3)</w:t>
      </w:r>
    </w:p>
    <w:p w14:paraId="5388294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self.layv.addStretch(0)</w:t>
      </w:r>
    </w:p>
    <w:p w14:paraId="29A3CDF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self.setLayout(self.layv)</w:t>
      </w:r>
    </w:p>
    <w:p w14:paraId="0C21B31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self.show()</w:t>
      </w:r>
    </w:p>
    <w:p w14:paraId="03E0F0F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78A267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self.timer1 = QTimer()</w:t>
      </w:r>
    </w:p>
    <w:p w14:paraId="39F2E6D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self.timer1.timeout.connect(self.test)</w:t>
      </w:r>
    </w:p>
    <w:p w14:paraId="368FB69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 = QTimer(self)</w:t>
      </w:r>
    </w:p>
    <w:p w14:paraId="425D17A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self.timer.timeout.connect(self.timerf)</w:t>
      </w:r>
    </w:p>
    <w:p w14:paraId="08601B4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self.timesec = QTimer()</w:t>
      </w:r>
    </w:p>
    <w:p w14:paraId="6A028D6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self.timesec.timeout.connect(self.timesecf)</w:t>
      </w:r>
    </w:p>
    <w:p w14:paraId="7EF7FE8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0AEDB91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设置歌单字体</w:t>
      </w:r>
    </w:p>
    <w:p w14:paraId="5CE2C56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comf(self, i):</w:t>
      </w:r>
    </w:p>
    <w:p w14:paraId="02BAF72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print(self.fonts[i])</w:t>
      </w:r>
    </w:p>
    <w:p w14:paraId="59A84FA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self.font.setFamily(self.fonts[i])</w:t>
      </w:r>
    </w:p>
    <w:p w14:paraId="2903EA1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self.pl.setFont(self.font)</w:t>
      </w:r>
    </w:p>
    <w:p w14:paraId="16388F4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2DE957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设置歌单字体大小</w:t>
      </w:r>
    </w:p>
    <w:p w14:paraId="00184F1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com2f(self, i):</w:t>
      </w:r>
    </w:p>
    <w:p w14:paraId="3FA012C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self.font.setPointSize(int(i) + 10)</w:t>
      </w:r>
    </w:p>
    <w:p w14:paraId="7AFD572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self.pl.setFont(self.font)</w:t>
      </w:r>
    </w:p>
    <w:p w14:paraId="64063CA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打印信息</w:t>
      </w:r>
    </w:p>
    <w:p w14:paraId="5E50B9E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clicked(self, qModelIndex):</w:t>
      </w:r>
    </w:p>
    <w:p w14:paraId="59F82B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QMessageBox.information(self, "ListWideget", "You chooce:" + self.qlist[qModelIndex.row()])</w:t>
      </w:r>
    </w:p>
    <w:p w14:paraId="20AF9EF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0C72B99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def clickeds(self, item):</w:t>
      </w:r>
    </w:p>
    <w:p w14:paraId="28465E0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QMessageBox.information(self, "ListWideget", "You chooce:" + item.text())</w:t>
      </w:r>
    </w:p>
    <w:p w14:paraId="2E91DE4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添加本地音乐</w:t>
      </w:r>
    </w:p>
    <w:p w14:paraId="2D0A0CC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box1f(self):</w:t>
      </w:r>
    </w:p>
    <w:p w14:paraId="759A3D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not self.box1.isCheckable():</w:t>
      </w:r>
    </w:p>
    <w:p w14:paraId="39255CD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self.box1.setText('---&gt;&gt;</w:t>
      </w:r>
      <w:r w:rsidRPr="00C02D23">
        <w:rPr>
          <w:rFonts w:ascii="Times New Roman" w:hAnsi="Times New Roman" w:cs="Times New Roman"/>
          <w:b/>
          <w:bCs/>
          <w:szCs w:val="21"/>
        </w:rPr>
        <w:t>本地音乐</w:t>
      </w:r>
      <w:r w:rsidRPr="00C02D23">
        <w:rPr>
          <w:rFonts w:ascii="Times New Roman" w:hAnsi="Times New Roman" w:cs="Times New Roman"/>
          <w:b/>
          <w:bCs/>
          <w:szCs w:val="21"/>
        </w:rPr>
        <w:t>&lt;&lt;---')</w:t>
      </w:r>
    </w:p>
    <w:p w14:paraId="696674D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self.box1.setCheckable(True)</w:t>
      </w:r>
    </w:p>
    <w:p w14:paraId="1A9D882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self.box2.setText('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87CA8B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self.box2.setCheckable(False)</w:t>
      </w:r>
    </w:p>
    <w:p w14:paraId="516153F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self.box1_1 = QPushButton('</w:t>
      </w:r>
      <w:r w:rsidRPr="00C02D23">
        <w:rPr>
          <w:rFonts w:ascii="Times New Roman" w:hAnsi="Times New Roman" w:cs="Times New Roman"/>
          <w:b/>
          <w:bCs/>
          <w:szCs w:val="21"/>
        </w:rPr>
        <w:t>扫描磁盘音乐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DDE07C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self.box1_1.clicked.connect(self.box1_1f)</w:t>
      </w:r>
    </w:p>
    <w:p w14:paraId="69DC9B0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self.box1_1.setCheckable(False)</w:t>
      </w:r>
    </w:p>
    <w:p w14:paraId="4F35526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self.box1_1.setToolTip('</w:t>
      </w:r>
      <w:r w:rsidRPr="00C02D23">
        <w:rPr>
          <w:rFonts w:ascii="Times New Roman" w:hAnsi="Times New Roman" w:cs="Times New Roman"/>
          <w:b/>
          <w:bCs/>
          <w:szCs w:val="21"/>
        </w:rPr>
        <w:t>扫描文件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4BA7565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self.box1_2 = QPushButton('</w:t>
      </w:r>
      <w:r w:rsidRPr="00C02D23">
        <w:rPr>
          <w:rFonts w:ascii="Times New Roman" w:hAnsi="Times New Roman" w:cs="Times New Roman"/>
          <w:b/>
          <w:bCs/>
          <w:szCs w:val="21"/>
        </w:rPr>
        <w:t>添加文件路径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6DA748E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self.box1_2.clicked.connect(self.box1_2f)</w:t>
      </w:r>
    </w:p>
    <w:p w14:paraId="45A499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self.box1_2.setToolTip('</w:t>
      </w:r>
      <w:r w:rsidRPr="00C02D23">
        <w:rPr>
          <w:rFonts w:ascii="Times New Roman" w:hAnsi="Times New Roman" w:cs="Times New Roman"/>
          <w:b/>
          <w:bCs/>
          <w:szCs w:val="21"/>
        </w:rPr>
        <w:t>添加文件路径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56AE915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self.layv_h2_v2_h1.addWidget(self.box1_1)</w:t>
      </w:r>
    </w:p>
    <w:p w14:paraId="020B88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self.layv_h2_v2_h1.addWidget(self.box1_2)</w:t>
      </w:r>
    </w:p>
    <w:p w14:paraId="0F8D2A6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self.mlabel.setText('</w:t>
      </w:r>
      <w:r w:rsidRPr="00C02D23">
        <w:rPr>
          <w:rFonts w:ascii="Times New Roman" w:hAnsi="Times New Roman" w:cs="Times New Roman"/>
          <w:b/>
          <w:bCs/>
          <w:szCs w:val="21"/>
        </w:rPr>
        <w:t>本地音乐列表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59F53E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self.musiclist(self.all['allmusic'])</w:t>
      </w:r>
    </w:p>
    <w:p w14:paraId="3C63C50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A896E4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musiclist(self, list):</w:t>
      </w:r>
    </w:p>
    <w:p w14:paraId="6558C5D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self.ml.clear()</w:t>
      </w:r>
    </w:p>
    <w:p w14:paraId="19AA31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self.ml.setHorizontalHeaderLabels(['like', '</w:t>
      </w:r>
      <w:r w:rsidRPr="00C02D23">
        <w:rPr>
          <w:rFonts w:ascii="Times New Roman" w:hAnsi="Times New Roman" w:cs="Times New Roman"/>
          <w:b/>
          <w:bCs/>
          <w:szCs w:val="21"/>
        </w:rPr>
        <w:t>歌曲</w:t>
      </w:r>
      <w:r w:rsidRPr="00C02D23">
        <w:rPr>
          <w:rFonts w:ascii="Times New Roman" w:hAnsi="Times New Roman" w:cs="Times New Roman"/>
          <w:b/>
          <w:bCs/>
          <w:szCs w:val="21"/>
        </w:rPr>
        <w:t>', '</w:t>
      </w:r>
      <w:r w:rsidRPr="00C02D23">
        <w:rPr>
          <w:rFonts w:ascii="Times New Roman" w:hAnsi="Times New Roman" w:cs="Times New Roman"/>
          <w:b/>
          <w:bCs/>
          <w:szCs w:val="21"/>
        </w:rPr>
        <w:t>歌手</w:t>
      </w:r>
      <w:r w:rsidRPr="00C02D23">
        <w:rPr>
          <w:rFonts w:ascii="Times New Roman" w:hAnsi="Times New Roman" w:cs="Times New Roman"/>
          <w:b/>
          <w:bCs/>
          <w:szCs w:val="21"/>
        </w:rPr>
        <w:t>', '</w:t>
      </w:r>
      <w:r w:rsidRPr="00C02D23">
        <w:rPr>
          <w:rFonts w:ascii="Times New Roman" w:hAnsi="Times New Roman" w:cs="Times New Roman"/>
          <w:b/>
          <w:bCs/>
          <w:szCs w:val="21"/>
        </w:rPr>
        <w:t>专辑</w:t>
      </w:r>
      <w:r w:rsidRPr="00C02D23">
        <w:rPr>
          <w:rFonts w:ascii="Times New Roman" w:hAnsi="Times New Roman" w:cs="Times New Roman"/>
          <w:b/>
          <w:bCs/>
          <w:szCs w:val="21"/>
        </w:rPr>
        <w:t>', '</w:t>
      </w:r>
      <w:r w:rsidRPr="00C02D23">
        <w:rPr>
          <w:rFonts w:ascii="Times New Roman" w:hAnsi="Times New Roman" w:cs="Times New Roman"/>
          <w:b/>
          <w:bCs/>
          <w:szCs w:val="21"/>
        </w:rPr>
        <w:t>时长</w:t>
      </w:r>
      <w:r w:rsidRPr="00C02D23">
        <w:rPr>
          <w:rFonts w:ascii="Times New Roman" w:hAnsi="Times New Roman" w:cs="Times New Roman"/>
          <w:b/>
          <w:bCs/>
          <w:szCs w:val="21"/>
        </w:rPr>
        <w:t>'])</w:t>
      </w:r>
    </w:p>
    <w:p w14:paraId="313FB32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self.ml.setRowCount(len(list))</w:t>
      </w:r>
    </w:p>
    <w:p w14:paraId="73C7BC3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for y, x in enumerate(list):</w:t>
      </w:r>
    </w:p>
    <w:p w14:paraId="508BC7B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try:</w:t>
      </w:r>
    </w:p>
    <w:p w14:paraId="1D7AAE5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x in self.all['like']:</w:t>
      </w:r>
    </w:p>
    <w:p w14:paraId="067F5C8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new0 = QTableWidgetItem("</w:t>
      </w:r>
      <w:r w:rsidRPr="00C02D23">
        <w:rPr>
          <w:rFonts w:ascii="Segoe UI Symbol" w:hAnsi="Segoe UI Symbol" w:cs="Segoe UI Symbol"/>
          <w:b/>
          <w:bCs/>
          <w:szCs w:val="21"/>
        </w:rPr>
        <w:t>★</w:t>
      </w:r>
      <w:r w:rsidRPr="00C02D23">
        <w:rPr>
          <w:rFonts w:ascii="Times New Roman" w:hAnsi="Times New Roman" w:cs="Times New Roman"/>
          <w:b/>
          <w:bCs/>
          <w:szCs w:val="21"/>
        </w:rPr>
        <w:t>")</w:t>
      </w:r>
    </w:p>
    <w:p w14:paraId="5F0CA85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else:</w:t>
      </w:r>
    </w:p>
    <w:p w14:paraId="03A2E58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new0 = QTableWidgetItem("</w:t>
      </w:r>
      <w:r w:rsidRPr="00C02D23">
        <w:rPr>
          <w:rFonts w:ascii="Segoe UI Symbol" w:hAnsi="Segoe UI Symbol" w:cs="Segoe UI Symbol"/>
          <w:b/>
          <w:bCs/>
          <w:szCs w:val="21"/>
        </w:rPr>
        <w:t>☆</w:t>
      </w:r>
      <w:r w:rsidRPr="00C02D23">
        <w:rPr>
          <w:rFonts w:ascii="Times New Roman" w:hAnsi="Times New Roman" w:cs="Times New Roman"/>
          <w:b/>
          <w:bCs/>
          <w:szCs w:val="21"/>
        </w:rPr>
        <w:t>")</w:t>
      </w:r>
    </w:p>
    <w:p w14:paraId="1B4C304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"-" in pa.Path(x).stem:</w:t>
      </w:r>
    </w:p>
    <w:p w14:paraId="54E5E60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name = pa.Path(x).stem[pa.Path(x).stem.find('-') + 1:]</w:t>
      </w:r>
    </w:p>
    <w:p w14:paraId="12B624D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else:</w:t>
      </w:r>
    </w:p>
    <w:p w14:paraId="70AEEE9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        name = pa.Path(x).stem</w:t>
      </w:r>
    </w:p>
    <w:p w14:paraId="0204FFF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new1 = QTableWidgetItem(name.strip())</w:t>
      </w:r>
    </w:p>
    <w:p w14:paraId="14DB5A4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info = tinytag.TinyTag.get(x)</w:t>
      </w:r>
    </w:p>
    <w:p w14:paraId="3E222EB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new2 = QTableWidgetItem(info.artist)</w:t>
      </w:r>
    </w:p>
    <w:p w14:paraId="40669DF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new3 = QTableWidgetItem(info.album)</w:t>
      </w:r>
    </w:p>
    <w:p w14:paraId="3BC7AA4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int(info.duration) % 60 &lt; 10:</w:t>
      </w:r>
    </w:p>
    <w:p w14:paraId="75DC6E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secs = '0' + str(int(info.duration) % 60)</w:t>
      </w:r>
    </w:p>
    <w:p w14:paraId="2497C9E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else:</w:t>
      </w:r>
    </w:p>
    <w:p w14:paraId="6E2A1E2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secs = str(int(info.duration) % 60)</w:t>
      </w:r>
    </w:p>
    <w:p w14:paraId="60D3999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times = str(int(info.duration // 60)) + ": " + secs</w:t>
      </w:r>
    </w:p>
    <w:p w14:paraId="30B7B3A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new4 = QTableWidgetItem(times)</w:t>
      </w:r>
    </w:p>
    <w:p w14:paraId="1275102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self.ml.setItem(y, 0, new0)</w:t>
      </w:r>
    </w:p>
    <w:p w14:paraId="2FF957E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self.ml.setItem(y, 1, new1)</w:t>
      </w:r>
    </w:p>
    <w:p w14:paraId="0BADE11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self.ml.setItem(y, 2, new2)</w:t>
      </w:r>
    </w:p>
    <w:p w14:paraId="28A0A3E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self.ml.setItem(y, 3, new3)</w:t>
      </w:r>
    </w:p>
    <w:p w14:paraId="35BC43A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self.ml.setItem(y, 4, new4)</w:t>
      </w:r>
    </w:p>
    <w:p w14:paraId="127D72F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except:</w:t>
      </w:r>
    </w:p>
    <w:p w14:paraId="71AFE76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list.remove(x)</w:t>
      </w:r>
    </w:p>
    <w:p w14:paraId="044E83A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</w:p>
    <w:p w14:paraId="531CD6D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box2f(self):</w:t>
      </w:r>
    </w:p>
    <w:p w14:paraId="146B9D2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not self.box2.isCheckable():</w:t>
      </w:r>
    </w:p>
    <w:p w14:paraId="7F79865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self.box1.isCheckable():</w:t>
      </w:r>
    </w:p>
    <w:p w14:paraId="74246E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self.layv_h2_v2_h1.removeWidget(self.box1_1)</w:t>
      </w:r>
    </w:p>
    <w:p w14:paraId="34AC76B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self.layv_h2_v2_h1.removeWidget(self.box1_2)</w:t>
      </w:r>
    </w:p>
    <w:p w14:paraId="5752B90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sip.delete(self.box1_1)</w:t>
      </w:r>
    </w:p>
    <w:p w14:paraId="1B90E8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sip.delete(self.box1_2)</w:t>
      </w:r>
    </w:p>
    <w:p w14:paraId="213A47D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self.box2.setCheckable(True)</w:t>
      </w:r>
    </w:p>
    <w:p w14:paraId="53E25ED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self.box1.setText('</w:t>
      </w:r>
      <w:r w:rsidRPr="00C02D23">
        <w:rPr>
          <w:rFonts w:ascii="Times New Roman" w:hAnsi="Times New Roman" w:cs="Times New Roman"/>
          <w:b/>
          <w:bCs/>
          <w:szCs w:val="21"/>
        </w:rPr>
        <w:t>本地音乐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E5D3B3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self.box1.setCheckable(False)</w:t>
      </w:r>
    </w:p>
    <w:p w14:paraId="49B68AE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self.box2.setText('---&gt;&gt;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  <w:r w:rsidRPr="00C02D23">
        <w:rPr>
          <w:rFonts w:ascii="Times New Roman" w:hAnsi="Times New Roman" w:cs="Times New Roman"/>
          <w:b/>
          <w:bCs/>
          <w:szCs w:val="21"/>
        </w:rPr>
        <w:t>&lt;&lt;---')</w:t>
      </w:r>
    </w:p>
    <w:p w14:paraId="7AFB571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self.mlabel.setText('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7482C4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self.musiclist(self.all['musiclist'])</w:t>
      </w:r>
    </w:p>
    <w:p w14:paraId="46D65D8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存档</w:t>
      </w:r>
    </w:p>
    <w:p w14:paraId="28CDF7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readfile(self):</w:t>
      </w:r>
    </w:p>
    <w:p w14:paraId="00AD25A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self.savefilename = 'save_information.json'</w:t>
      </w:r>
    </w:p>
    <w:p w14:paraId="0D8B2AE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os.path.exists(self.savefilename):</w:t>
      </w:r>
    </w:p>
    <w:p w14:paraId="2EF8A2B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print('exit')</w:t>
      </w:r>
    </w:p>
    <w:p w14:paraId="1387864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with open(self.savefilename, 'r', encoding='gbk') as f:</w:t>
      </w:r>
    </w:p>
    <w:p w14:paraId="51367B8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 = json.load(f)</w:t>
      </w:r>
    </w:p>
    <w:p w14:paraId="322D378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self.plist = self.all['playlist']</w:t>
      </w:r>
    </w:p>
    <w:p w14:paraId="0BB7290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not len(self.plist) == 0:</w:t>
      </w:r>
    </w:p>
    <w:p w14:paraId="0CADD13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print(self.plist)</w:t>
      </w:r>
    </w:p>
    <w:p w14:paraId="0340763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self.playlist = [x for x in self.plist.keys()]</w:t>
      </w:r>
    </w:p>
    <w:p w14:paraId="5B02DA4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77D345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394D7D7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with open(self.savefilename, 'w', encoding='gbk') as f:</w:t>
      </w:r>
    </w:p>
    <w:p w14:paraId="6CD411B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 = {'like': [], 'allmusic': [], 'playlist': {}, 'musiclist': [], 'playingmusic': '',</w:t>
      </w:r>
    </w:p>
    <w:p w14:paraId="1EB90D4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        'playmode': '</w:t>
      </w:r>
      <w:r w:rsidRPr="00C02D23">
        <w:rPr>
          <w:rFonts w:ascii="Times New Roman" w:hAnsi="Times New Roman" w:cs="Times New Roman"/>
          <w:b/>
          <w:bCs/>
          <w:szCs w:val="21"/>
        </w:rPr>
        <w:t>随机播放</w:t>
      </w:r>
      <w:r w:rsidRPr="00C02D23">
        <w:rPr>
          <w:rFonts w:ascii="Times New Roman" w:hAnsi="Times New Roman" w:cs="Times New Roman"/>
          <w:b/>
          <w:bCs/>
          <w:szCs w:val="21"/>
        </w:rPr>
        <w:t>', 'playingtime': 0, 'playhistory': {}, 'musicsec': 0, 'volume': 1.0}</w:t>
      </w:r>
    </w:p>
    <w:p w14:paraId="3C3FF8D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# </w:t>
      </w:r>
      <w:r w:rsidRPr="00C02D23">
        <w:rPr>
          <w:rFonts w:ascii="Times New Roman" w:hAnsi="Times New Roman" w:cs="Times New Roman"/>
          <w:b/>
          <w:bCs/>
          <w:szCs w:val="21"/>
        </w:rPr>
        <w:t>喜欢音乐列表，歌单，本地音乐列表，播放列表，播放模式，正在播放的音乐，已经播放的时间</w:t>
      </w:r>
    </w:p>
    <w:p w14:paraId="7D3A674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# {'like':[],'playlist':{},'allmusic':[],'musiclist':[],'playmode':'</w:t>
      </w:r>
      <w:r w:rsidRPr="00C02D23">
        <w:rPr>
          <w:rFonts w:ascii="Times New Roman" w:hAnsi="Times New Roman" w:cs="Times New Roman"/>
          <w:b/>
          <w:bCs/>
          <w:szCs w:val="21"/>
        </w:rPr>
        <w:t>随机播放</w:t>
      </w:r>
      <w:r w:rsidRPr="00C02D23">
        <w:rPr>
          <w:rFonts w:ascii="Times New Roman" w:hAnsi="Times New Roman" w:cs="Times New Roman"/>
          <w:b/>
          <w:bCs/>
          <w:szCs w:val="21"/>
        </w:rPr>
        <w:t>','playingmusic':'','playingtime':0,'musicsec':'0.0','playhistory':{}}</w:t>
      </w:r>
    </w:p>
    <w:p w14:paraId="449A30A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json.dump(self.all, f)</w:t>
      </w:r>
    </w:p>
    <w:p w14:paraId="6A49EA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0B2934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新建歌单函数</w:t>
      </w:r>
    </w:p>
    <w:p w14:paraId="4DC8585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addplf(self):</w:t>
      </w:r>
    </w:p>
    <w:p w14:paraId="19F2DEA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self.addpl.isCheckable():</w:t>
      </w:r>
    </w:p>
    <w:p w14:paraId="155356C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print('T')</w:t>
      </w:r>
    </w:p>
    <w:p w14:paraId="3933C73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126D423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print('F')</w:t>
      </w:r>
    </w:p>
    <w:p w14:paraId="0491562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self.addpl.setCheckable(True)</w:t>
      </w:r>
    </w:p>
    <w:p w14:paraId="56A1DAE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self.plinput = QLineEdit()</w:t>
      </w:r>
    </w:p>
    <w:p w14:paraId="1A586CA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self.plinput.setPlaceholderText('</w:t>
      </w:r>
      <w:r w:rsidRPr="00C02D23">
        <w:rPr>
          <w:rFonts w:ascii="Times New Roman" w:hAnsi="Times New Roman" w:cs="Times New Roman"/>
          <w:b/>
          <w:bCs/>
          <w:szCs w:val="21"/>
        </w:rPr>
        <w:t>歌单名称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4D4CD8C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self.okinput = QPushButton('OK')</w:t>
      </w:r>
    </w:p>
    <w:p w14:paraId="1824EDD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self.okinput.clicked.connect(self.okinputf)</w:t>
      </w:r>
    </w:p>
    <w:p w14:paraId="5BC3FBC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self.layv_h2_v1_h2.addWidget(self.plinput)</w:t>
      </w:r>
    </w:p>
    <w:p w14:paraId="089F22D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self.layv_h2_v1_h2.addWidget(self.okinput)</w:t>
      </w:r>
    </w:p>
    <w:p w14:paraId="5C085D4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7EE8DE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okinputf(self):</w:t>
      </w:r>
    </w:p>
    <w:p w14:paraId="25C7E55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print(self.plinput.text())</w:t>
      </w:r>
    </w:p>
    <w:p w14:paraId="00B4FF9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not self.plinput.text() == '' and self.plinput.text() not in self.playlist and self.plinput.text() != 'like':</w:t>
      </w:r>
    </w:p>
    <w:p w14:paraId="3ABDE8F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self.plist[self.plinput.text()] = []</w:t>
      </w:r>
    </w:p>
    <w:p w14:paraId="229E626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self.playlist.append(self.plinput.text())</w:t>
      </w:r>
    </w:p>
    <w:p w14:paraId="3131201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self.all['playlist'][self.plinput.text()] = []</w:t>
      </w:r>
    </w:p>
    <w:p w14:paraId="44A81D8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self.pl.addItem(self.plinput.text())</w:t>
      </w:r>
    </w:p>
    <w:p w14:paraId="0082308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self.plinput.text() in self.playlist:</w:t>
      </w:r>
    </w:p>
    <w:p w14:paraId="1D8C1BA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print('</w:t>
      </w:r>
      <w:r w:rsidRPr="00C02D23">
        <w:rPr>
          <w:rFonts w:ascii="Times New Roman" w:hAnsi="Times New Roman" w:cs="Times New Roman"/>
          <w:b/>
          <w:bCs/>
          <w:szCs w:val="21"/>
        </w:rPr>
        <w:t>歌单已存在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30ED95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self.layv_h2_v1_h2.removeWidget(self.plinput)</w:t>
      </w:r>
    </w:p>
    <w:p w14:paraId="0BB5095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self.layv_h2_v1_h2.removeWidget(self.okinput)</w:t>
      </w:r>
    </w:p>
    <w:p w14:paraId="3B33C37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sip.delete(self.plinput)</w:t>
      </w:r>
    </w:p>
    <w:p w14:paraId="4BDF0D5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sip.delete(self.okinput)</w:t>
      </w:r>
    </w:p>
    <w:p w14:paraId="471018C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self.addpl.setCheckable(False)</w:t>
      </w:r>
    </w:p>
    <w:p w14:paraId="4F925C8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CF4C4F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歌单右键事件</w:t>
      </w:r>
    </w:p>
    <w:p w14:paraId="15361A3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plr(self):</w:t>
      </w:r>
    </w:p>
    <w:p w14:paraId="579896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cmenu = QMenu(self)</w:t>
      </w:r>
    </w:p>
    <w:p w14:paraId="13E3185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newAct = cmenu.addAction("</w:t>
      </w:r>
      <w:r w:rsidRPr="00C02D23">
        <w:rPr>
          <w:rFonts w:ascii="Times New Roman" w:hAnsi="Times New Roman" w:cs="Times New Roman"/>
          <w:b/>
          <w:bCs/>
          <w:szCs w:val="21"/>
        </w:rPr>
        <w:t>新建</w:t>
      </w:r>
      <w:r w:rsidRPr="00C02D23">
        <w:rPr>
          <w:rFonts w:ascii="Times New Roman" w:hAnsi="Times New Roman" w:cs="Times New Roman"/>
          <w:b/>
          <w:bCs/>
          <w:szCs w:val="21"/>
        </w:rPr>
        <w:t>")</w:t>
      </w:r>
    </w:p>
    <w:p w14:paraId="0A292FA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delact = cmenu.addAction("</w:t>
      </w:r>
      <w:r w:rsidRPr="00C02D23">
        <w:rPr>
          <w:rFonts w:ascii="Times New Roman" w:hAnsi="Times New Roman" w:cs="Times New Roman"/>
          <w:b/>
          <w:bCs/>
          <w:szCs w:val="21"/>
        </w:rPr>
        <w:t>删除</w:t>
      </w:r>
      <w:r w:rsidRPr="00C02D23">
        <w:rPr>
          <w:rFonts w:ascii="Times New Roman" w:hAnsi="Times New Roman" w:cs="Times New Roman"/>
          <w:b/>
          <w:bCs/>
          <w:szCs w:val="21"/>
        </w:rPr>
        <w:t>")</w:t>
      </w:r>
    </w:p>
    <w:p w14:paraId="6914D02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action = cmenu.exec_(QCursor.pos())</w:t>
      </w:r>
    </w:p>
    <w:p w14:paraId="5E838AB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action == newAct:</w:t>
      </w:r>
    </w:p>
    <w:p w14:paraId="776D810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self.addplf()</w:t>
      </w:r>
    </w:p>
    <w:p w14:paraId="3EFC78C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== delact and self.pl.currentRow() &gt; 0:</w:t>
      </w:r>
    </w:p>
    <w:p w14:paraId="76B27F2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self.plist.pop(self.playlist[self.pl.currentRow() - 1])</w:t>
      </w:r>
    </w:p>
    <w:p w14:paraId="38C5B81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self.playlist.pop(self.pl.currentRow() - 1)</w:t>
      </w:r>
    </w:p>
    <w:p w14:paraId="1435179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self.pl.takeItem(self.pl.currentRow())</w:t>
      </w:r>
    </w:p>
    <w:p w14:paraId="53D5BFC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本地音乐导入</w:t>
      </w:r>
      <w:r w:rsidRPr="00C02D23">
        <w:rPr>
          <w:rFonts w:ascii="Times New Roman" w:hAnsi="Times New Roman" w:cs="Times New Roman"/>
          <w:b/>
          <w:bCs/>
          <w:szCs w:val="21"/>
        </w:rPr>
        <w:t>1</w:t>
      </w:r>
    </w:p>
    <w:p w14:paraId="4A2B5F0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box1_1f(self):</w:t>
      </w:r>
    </w:p>
    <w:p w14:paraId="7CE8932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not self.box1_1.isCheckable():</w:t>
      </w:r>
    </w:p>
    <w:p w14:paraId="0162780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self.box2.setEnabled(False)</w:t>
      </w:r>
    </w:p>
    <w:p w14:paraId="39A30F7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self.box1_1.setCheckable(True)</w:t>
      </w:r>
    </w:p>
    <w:p w14:paraId="3F9606A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self.box1_2.setCheckable(True)</w:t>
      </w:r>
    </w:p>
    <w:p w14:paraId="798AFF1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d = psutil.disk_partitions()</w:t>
      </w:r>
    </w:p>
    <w:p w14:paraId="646963A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self.gb = QGroupBox('</w:t>
      </w:r>
      <w:r w:rsidRPr="00C02D23">
        <w:rPr>
          <w:rFonts w:ascii="Times New Roman" w:hAnsi="Times New Roman" w:cs="Times New Roman"/>
          <w:b/>
          <w:bCs/>
          <w:szCs w:val="21"/>
        </w:rPr>
        <w:t>选择你想要扫描的磁盘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A2019F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self.checkbox = QCheckBox()</w:t>
      </w:r>
    </w:p>
    <w:p w14:paraId="7C8FEF1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list = []</w:t>
      </w:r>
    </w:p>
    <w:p w14:paraId="38D43C9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xx in d:</w:t>
      </w:r>
    </w:p>
    <w:p w14:paraId="4124603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not xx[3] == 'cdrom' and not xx[0][0] == 'C':</w:t>
      </w:r>
    </w:p>
    <w:p w14:paraId="2B8BFA2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print(xx[0])</w:t>
      </w:r>
    </w:p>
    <w:p w14:paraId="340820F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list.append(xx)</w:t>
      </w:r>
    </w:p>
    <w:p w14:paraId="36E4FD5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self.qc = [QCheckBox(xx[0][0], self) for xx in list]</w:t>
      </w:r>
    </w:p>
    <w:p w14:paraId="09D8D8F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self.qc:</w:t>
      </w:r>
    </w:p>
    <w:p w14:paraId="5F09339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x.setChecked(False)</w:t>
      </w:r>
    </w:p>
    <w:p w14:paraId="7F0CB48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self.layv_h2_v2_h2.addWidget(x)</w:t>
      </w:r>
    </w:p>
    <w:p w14:paraId="2576208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self.okscan = QPushButton('OK')</w:t>
      </w:r>
    </w:p>
    <w:p w14:paraId="3FCB404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self.okscan.clicked.connect(self.okscanf)</w:t>
      </w:r>
    </w:p>
    <w:p w14:paraId="736CA33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self.layv_h2_v2_h2.addWidget(self.okscan)</w:t>
      </w:r>
    </w:p>
    <w:p w14:paraId="29BEC8F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self.gb.setLayout(self.layv_h2_v2_h2)</w:t>
      </w:r>
    </w:p>
    <w:p w14:paraId="17300D3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self.layv_h2_v2_h2.insertWidget(0, self.gb)</w:t>
      </w:r>
    </w:p>
    <w:p w14:paraId="2978936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1BBEA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本地音乐导入</w:t>
      </w:r>
      <w:r w:rsidRPr="00C02D23">
        <w:rPr>
          <w:rFonts w:ascii="Times New Roman" w:hAnsi="Times New Roman" w:cs="Times New Roman"/>
          <w:b/>
          <w:bCs/>
          <w:szCs w:val="21"/>
        </w:rPr>
        <w:t>2</w:t>
      </w:r>
    </w:p>
    <w:p w14:paraId="7110C1C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box1_2f(self):</w:t>
      </w:r>
    </w:p>
    <w:p w14:paraId="2AE7FE4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not self.box1_2.isCheckable():</w:t>
      </w:r>
    </w:p>
    <w:p w14:paraId="2113198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self.box2.setEnabled(False)</w:t>
      </w:r>
    </w:p>
    <w:p w14:paraId="74C61B5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self.box1_2.setCheckable(True)</w:t>
      </w:r>
    </w:p>
    <w:p w14:paraId="6F12C7C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self.box1_1.setCheckable(True)</w:t>
      </w:r>
    </w:p>
    <w:p w14:paraId="3E86A63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filed = QFileDialog()</w:t>
      </w:r>
    </w:p>
    <w:p w14:paraId="4EA330C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filed.setFileMode(QFileDialog.Directory)</w:t>
      </w:r>
    </w:p>
    <w:p w14:paraId="6592D68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name = str(filed.getExistingDirectory())</w:t>
      </w:r>
    </w:p>
    <w:p w14:paraId="4D3CAE2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print(name)</w:t>
      </w:r>
    </w:p>
    <w:p w14:paraId="2BF2792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self.scanpath(name)</w:t>
      </w:r>
    </w:p>
    <w:p w14:paraId="101E4BE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55266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okscanf(self):</w:t>
      </w:r>
    </w:p>
    <w:p w14:paraId="75392C6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self.timer.start(100)</w:t>
      </w:r>
    </w:p>
    <w:p w14:paraId="2D69182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self.okscan.setText('wait...')</w:t>
      </w:r>
    </w:p>
    <w:p w14:paraId="33D0549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self.okscan.setEnabled(False)</w:t>
      </w:r>
    </w:p>
    <w:p w14:paraId="5A49856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self.box1_2.setEnabled(False)</w:t>
      </w:r>
    </w:p>
    <w:p w14:paraId="518EF5B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47543A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timerf(self):</w:t>
      </w:r>
    </w:p>
    <w:p w14:paraId="51B10CC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self.timer.stop()</w:t>
      </w:r>
    </w:p>
    <w:p w14:paraId="1044D1B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self.okscan.setEnabled(True)</w:t>
      </w:r>
    </w:p>
    <w:p w14:paraId="3B2D362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for x in self.qc:</w:t>
      </w:r>
    </w:p>
    <w:p w14:paraId="5082B77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x.isChecked():</w:t>
      </w:r>
    </w:p>
    <w:p w14:paraId="41C4B5B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path = x.text() + ':\\'</w:t>
      </w:r>
    </w:p>
    <w:p w14:paraId="327BAF0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print(path)</w:t>
      </w:r>
    </w:p>
    <w:p w14:paraId="4DF77EC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self.scanpath(path)</w:t>
      </w:r>
    </w:p>
    <w:p w14:paraId="2AC893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self.gb.setTitle('</w:t>
      </w:r>
      <w:r w:rsidRPr="00C02D23">
        <w:rPr>
          <w:rFonts w:ascii="Times New Roman" w:hAnsi="Times New Roman" w:cs="Times New Roman"/>
          <w:b/>
          <w:bCs/>
          <w:szCs w:val="21"/>
        </w:rPr>
        <w:t>扫描完毕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6BBE61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self.layv_h2_v2_h2.removeWidget(self.gb)</w:t>
      </w:r>
    </w:p>
    <w:p w14:paraId="01A93DF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sip.delete(self.gb)</w:t>
      </w:r>
    </w:p>
    <w:p w14:paraId="54BB143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for x in self.qc:</w:t>
      </w:r>
    </w:p>
    <w:p w14:paraId="2803092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self.layv_h2_v2_h2.removeWidget(x)</w:t>
      </w:r>
    </w:p>
    <w:p w14:paraId="1783D31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sip.delete(x)</w:t>
      </w:r>
    </w:p>
    <w:p w14:paraId="37453D9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self.layv_h2_v2_h2.removeWidget(self.okscan)</w:t>
      </w:r>
    </w:p>
    <w:p w14:paraId="7657D05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self.okscan.setText('OK')</w:t>
      </w:r>
    </w:p>
    <w:p w14:paraId="21DFC22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sip.delete(self.okscan)</w:t>
      </w:r>
    </w:p>
    <w:p w14:paraId="2028A02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self.box2.setEnabled(True)</w:t>
      </w:r>
    </w:p>
    <w:p w14:paraId="519491F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self.box1_2.setEnabled(True)</w:t>
      </w:r>
    </w:p>
    <w:p w14:paraId="4BAFB6F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self.box1_1.setCheckable(False)</w:t>
      </w:r>
    </w:p>
    <w:p w14:paraId="2F0B41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self.box1_2.setCheckable(False)</w:t>
      </w:r>
    </w:p>
    <w:p w14:paraId="5DED084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96343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扫描音频文件</w:t>
      </w:r>
    </w:p>
    <w:p w14:paraId="202E63D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scanpath(self, path):</w:t>
      </w:r>
    </w:p>
    <w:p w14:paraId="2EB9666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for xx in pa.Path(path).glob('**/*'):</w:t>
      </w:r>
    </w:p>
    <w:p w14:paraId="19997C5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tinytag.TinyTag.is_supported(str(xx.name)):</w:t>
      </w:r>
    </w:p>
    <w:p w14:paraId="30430A8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(os.path.getsize(xx)) &gt; 1 * 1024 * 1024 and (</w:t>
      </w:r>
    </w:p>
    <w:p w14:paraId="16F8252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    os.path.getsize(xx)) &lt; 50 * 1024 * 1024 and str(xx) not in self.all['allmusic']:</w:t>
      </w:r>
    </w:p>
    <w:p w14:paraId="48B70F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print(xx)</w:t>
      </w:r>
    </w:p>
    <w:p w14:paraId="31D6DD6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        self.all['allmusic'].append(str(xx))</w:t>
      </w:r>
    </w:p>
    <w:p w14:paraId="1AF7887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self.musiclist(self.all['allmusic'])</w:t>
      </w:r>
    </w:p>
    <w:p w14:paraId="253BEA5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self.box2.setEnabled(True)</w:t>
      </w:r>
    </w:p>
    <w:p w14:paraId="069AF28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self.box1_2.setEnabled(True)</w:t>
      </w:r>
    </w:p>
    <w:p w14:paraId="015667A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self.box1_1.setCheckable(False)</w:t>
      </w:r>
    </w:p>
    <w:p w14:paraId="6AD43AC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self.box1_2.setCheckable(False)</w:t>
      </w:r>
    </w:p>
    <w:p w14:paraId="6ADECEF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00B6987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# </w:t>
      </w:r>
      <w:r w:rsidRPr="00C02D23">
        <w:rPr>
          <w:rFonts w:ascii="Times New Roman" w:hAnsi="Times New Roman" w:cs="Times New Roman"/>
          <w:b/>
          <w:bCs/>
          <w:szCs w:val="21"/>
        </w:rPr>
        <w:t>音乐列表中右键事件</w:t>
      </w:r>
    </w:p>
    <w:p w14:paraId="7803289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mlmenu(self, pos):</w:t>
      </w:r>
    </w:p>
    <w:p w14:paraId="2C3977F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print(self.ml.currentRow())</w:t>
      </w:r>
    </w:p>
    <w:p w14:paraId="33BBD97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self.ml.currentRow() &gt;= 0:</w:t>
      </w:r>
    </w:p>
    <w:p w14:paraId="4893179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 = QMenu()</w:t>
      </w:r>
    </w:p>
    <w:p w14:paraId="4DFD599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item1 = menu.addAction("</w:t>
      </w:r>
      <w:r w:rsidRPr="00C02D23">
        <w:rPr>
          <w:rFonts w:ascii="Times New Roman" w:hAnsi="Times New Roman" w:cs="Times New Roman"/>
          <w:b/>
          <w:bCs/>
          <w:szCs w:val="21"/>
        </w:rPr>
        <w:t>播放</w:t>
      </w:r>
      <w:r w:rsidRPr="00C02D23">
        <w:rPr>
          <w:rFonts w:ascii="Times New Roman" w:hAnsi="Times New Roman" w:cs="Times New Roman"/>
          <w:b/>
          <w:bCs/>
          <w:szCs w:val="21"/>
        </w:rPr>
        <w:t>")</w:t>
      </w:r>
    </w:p>
    <w:p w14:paraId="0B61FBB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item2 = menu.addAction("</w:t>
      </w:r>
      <w:r w:rsidRPr="00C02D23">
        <w:rPr>
          <w:rFonts w:ascii="Times New Roman" w:hAnsi="Times New Roman" w:cs="Times New Roman"/>
          <w:b/>
          <w:bCs/>
          <w:szCs w:val="21"/>
        </w:rPr>
        <w:t>暂停</w:t>
      </w:r>
      <w:r w:rsidRPr="00C02D23">
        <w:rPr>
          <w:rFonts w:ascii="Times New Roman" w:hAnsi="Times New Roman" w:cs="Times New Roman"/>
          <w:b/>
          <w:bCs/>
          <w:szCs w:val="21"/>
        </w:rPr>
        <w:t>")</w:t>
      </w:r>
    </w:p>
    <w:p w14:paraId="4902BF3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item3 = menu.addAction('</w:t>
      </w:r>
      <w:r w:rsidRPr="00C02D23">
        <w:rPr>
          <w:rFonts w:ascii="Times New Roman" w:hAnsi="Times New Roman" w:cs="Times New Roman"/>
          <w:b/>
          <w:bCs/>
          <w:szCs w:val="21"/>
        </w:rPr>
        <w:t>下一曲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096DDCF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menu1 = QMenu()</w:t>
      </w:r>
    </w:p>
    <w:p w14:paraId="56C20C7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menu1.setTitle('</w:t>
      </w:r>
      <w:r w:rsidRPr="00C02D23">
        <w:rPr>
          <w:rFonts w:ascii="Times New Roman" w:hAnsi="Times New Roman" w:cs="Times New Roman"/>
          <w:b/>
          <w:bCs/>
          <w:szCs w:val="21"/>
        </w:rPr>
        <w:t>播放模式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6D647E2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m, modes = ['</w:t>
      </w:r>
      <w:r w:rsidRPr="00C02D23">
        <w:rPr>
          <w:rFonts w:ascii="Times New Roman" w:hAnsi="Times New Roman" w:cs="Times New Roman"/>
          <w:b/>
          <w:bCs/>
          <w:szCs w:val="21"/>
        </w:rPr>
        <w:t>顺序播放</w:t>
      </w:r>
      <w:r w:rsidRPr="00C02D23">
        <w:rPr>
          <w:rFonts w:ascii="Times New Roman" w:hAnsi="Times New Roman" w:cs="Times New Roman"/>
          <w:b/>
          <w:bCs/>
          <w:szCs w:val="21"/>
        </w:rPr>
        <w:t>', '</w:t>
      </w:r>
      <w:r w:rsidRPr="00C02D23">
        <w:rPr>
          <w:rFonts w:ascii="Times New Roman" w:hAnsi="Times New Roman" w:cs="Times New Roman"/>
          <w:b/>
          <w:bCs/>
          <w:szCs w:val="21"/>
        </w:rPr>
        <w:t>列表循环</w:t>
      </w:r>
      <w:r w:rsidRPr="00C02D23">
        <w:rPr>
          <w:rFonts w:ascii="Times New Roman" w:hAnsi="Times New Roman" w:cs="Times New Roman"/>
          <w:b/>
          <w:bCs/>
          <w:szCs w:val="21"/>
        </w:rPr>
        <w:t>', '</w:t>
      </w:r>
      <w:r w:rsidRPr="00C02D23">
        <w:rPr>
          <w:rFonts w:ascii="Times New Roman" w:hAnsi="Times New Roman" w:cs="Times New Roman"/>
          <w:b/>
          <w:bCs/>
          <w:szCs w:val="21"/>
        </w:rPr>
        <w:t>单曲循环</w:t>
      </w:r>
      <w:r w:rsidRPr="00C02D23">
        <w:rPr>
          <w:rFonts w:ascii="Times New Roman" w:hAnsi="Times New Roman" w:cs="Times New Roman"/>
          <w:b/>
          <w:bCs/>
          <w:szCs w:val="21"/>
        </w:rPr>
        <w:t>', '</w:t>
      </w:r>
      <w:r w:rsidRPr="00C02D23">
        <w:rPr>
          <w:rFonts w:ascii="Times New Roman" w:hAnsi="Times New Roman" w:cs="Times New Roman"/>
          <w:b/>
          <w:bCs/>
          <w:szCs w:val="21"/>
        </w:rPr>
        <w:t>随机播放</w:t>
      </w:r>
      <w:r w:rsidRPr="00C02D23">
        <w:rPr>
          <w:rFonts w:ascii="Times New Roman" w:hAnsi="Times New Roman" w:cs="Times New Roman"/>
          <w:b/>
          <w:bCs/>
          <w:szCs w:val="21"/>
        </w:rPr>
        <w:t>'], []</w:t>
      </w:r>
    </w:p>
    <w:p w14:paraId="4347967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m:</w:t>
      </w:r>
    </w:p>
    <w:p w14:paraId="2C647BB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self.all['playmode'] == x:</w:t>
      </w:r>
    </w:p>
    <w:p w14:paraId="25EC156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modes.append(menu1.addAction('</w:t>
      </w:r>
      <w:r w:rsidRPr="00C02D23">
        <w:rPr>
          <w:rFonts w:ascii="MS Gothic" w:eastAsia="MS Gothic" w:hAnsi="MS Gothic" w:cs="MS Gothic" w:hint="eastAsia"/>
          <w:b/>
          <w:bCs/>
          <w:szCs w:val="21"/>
        </w:rPr>
        <w:t>✔</w:t>
      </w:r>
      <w:r w:rsidRPr="00C02D23">
        <w:rPr>
          <w:rFonts w:ascii="Times New Roman" w:hAnsi="Times New Roman" w:cs="Times New Roman"/>
          <w:b/>
          <w:bCs/>
          <w:szCs w:val="21"/>
        </w:rPr>
        <w:t>' + x))</w:t>
      </w:r>
    </w:p>
    <w:p w14:paraId="6CFE8B3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else:</w:t>
      </w:r>
    </w:p>
    <w:p w14:paraId="7C2F21D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modes.append(menu1.addAction('   ' + x))</w:t>
      </w:r>
    </w:p>
    <w:p w14:paraId="3732B1F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menu.addMenu(menu1)</w:t>
      </w:r>
    </w:p>
    <w:p w14:paraId="2EE3124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item4 = menu.addAction('</w:t>
      </w:r>
      <w:r w:rsidRPr="00C02D23">
        <w:rPr>
          <w:rFonts w:ascii="Times New Roman" w:hAnsi="Times New Roman" w:cs="Times New Roman"/>
          <w:b/>
          <w:bCs/>
          <w:szCs w:val="21"/>
        </w:rPr>
        <w:t>标记为喜欢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583FE4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menu2 = QMenu()</w:t>
      </w:r>
    </w:p>
    <w:p w14:paraId="263AB97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menu2.setTitle('</w:t>
      </w:r>
      <w:r w:rsidRPr="00C02D23">
        <w:rPr>
          <w:rFonts w:ascii="Times New Roman" w:hAnsi="Times New Roman" w:cs="Times New Roman"/>
          <w:b/>
          <w:bCs/>
          <w:szCs w:val="21"/>
        </w:rPr>
        <w:t>添加到歌单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5E8D3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menu.addMenu(menu2)</w:t>
      </w:r>
    </w:p>
    <w:p w14:paraId="40030ED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 = QMenu()</w:t>
      </w:r>
    </w:p>
    <w:p w14:paraId="505CB0E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menu34 = QMenu()</w:t>
      </w:r>
    </w:p>
    <w:p w14:paraId="0EFAAE1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menu35 = QMenu()</w:t>
      </w:r>
    </w:p>
    <w:p w14:paraId="41F54F9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AFC412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menu3.addMenu(menu34)</w:t>
      </w:r>
    </w:p>
    <w:p w14:paraId="3A5B7BE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menu3.addMenu(menu35)</w:t>
      </w:r>
    </w:p>
    <w:p w14:paraId="62AE5DD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653993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menu.addMenu(menu3)</w:t>
      </w:r>
    </w:p>
    <w:p w14:paraId="60289F3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menu3.setTitle('</w:t>
      </w:r>
      <w:r w:rsidRPr="00C02D23">
        <w:rPr>
          <w:rFonts w:ascii="Times New Roman" w:hAnsi="Times New Roman" w:cs="Times New Roman"/>
          <w:b/>
          <w:bCs/>
          <w:szCs w:val="21"/>
        </w:rPr>
        <w:t>添加同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171574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menu34.setTitle('</w:t>
      </w:r>
      <w:r w:rsidRPr="00C02D23">
        <w:rPr>
          <w:rFonts w:ascii="Times New Roman" w:hAnsi="Times New Roman" w:cs="Times New Roman"/>
          <w:b/>
          <w:bCs/>
          <w:szCs w:val="21"/>
        </w:rPr>
        <w:t>歌手到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442E052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menu35.setTitle('</w:t>
      </w:r>
      <w:r w:rsidRPr="00C02D23">
        <w:rPr>
          <w:rFonts w:ascii="Times New Roman" w:hAnsi="Times New Roman" w:cs="Times New Roman"/>
          <w:b/>
          <w:bCs/>
          <w:szCs w:val="21"/>
        </w:rPr>
        <w:t>专辑到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488722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18FF27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menu4 = QMenu()</w:t>
      </w:r>
    </w:p>
    <w:p w14:paraId="3A56D20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menu.addMenu(menu4)</w:t>
      </w:r>
    </w:p>
    <w:p w14:paraId="2FC4DD0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menu4.setTitle('</w:t>
      </w:r>
      <w:r w:rsidRPr="00C02D23">
        <w:rPr>
          <w:rFonts w:ascii="Times New Roman" w:hAnsi="Times New Roman" w:cs="Times New Roman"/>
          <w:b/>
          <w:bCs/>
          <w:szCs w:val="21"/>
        </w:rPr>
        <w:t>删除同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E5FC74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item41 = menu4.addAction('</w:t>
      </w:r>
      <w:r w:rsidRPr="00C02D23">
        <w:rPr>
          <w:rFonts w:ascii="Times New Roman" w:hAnsi="Times New Roman" w:cs="Times New Roman"/>
          <w:b/>
          <w:bCs/>
          <w:szCs w:val="21"/>
        </w:rPr>
        <w:t>歌手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B6DE7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item42 = menu4.addAction('</w:t>
      </w:r>
      <w:r w:rsidRPr="00C02D23">
        <w:rPr>
          <w:rFonts w:ascii="Times New Roman" w:hAnsi="Times New Roman" w:cs="Times New Roman"/>
          <w:b/>
          <w:bCs/>
          <w:szCs w:val="21"/>
        </w:rPr>
        <w:t>专辑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26690B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3C98EE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pls, pls34, pls35 = [], [menu34.addAction('like')], [menu35.addAction('like')]</w:t>
      </w:r>
    </w:p>
    <w:p w14:paraId="067AE02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self.all['playlist'].keys():</w:t>
      </w:r>
    </w:p>
    <w:p w14:paraId="32F6C5B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pls.append(menu2.addAction(x))</w:t>
      </w:r>
    </w:p>
    <w:p w14:paraId="400AB24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pls34.append(menu34.addAction(x))</w:t>
      </w:r>
    </w:p>
    <w:p w14:paraId="7566104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pls35.append(menu35.addAction(x))</w:t>
      </w:r>
    </w:p>
    <w:p w14:paraId="678A6BD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item5 = menu.addAction('</w:t>
      </w:r>
      <w:r w:rsidRPr="00C02D23">
        <w:rPr>
          <w:rFonts w:ascii="Times New Roman" w:hAnsi="Times New Roman" w:cs="Times New Roman"/>
          <w:b/>
          <w:bCs/>
          <w:szCs w:val="21"/>
        </w:rPr>
        <w:t>删除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4459375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item6 = menu.addAction('</w:t>
      </w:r>
      <w:r w:rsidRPr="00C02D23">
        <w:rPr>
          <w:rFonts w:ascii="Times New Roman" w:hAnsi="Times New Roman" w:cs="Times New Roman"/>
          <w:b/>
          <w:bCs/>
          <w:szCs w:val="21"/>
        </w:rPr>
        <w:t>在文件管理器中打开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DAC923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action = menu.exec_(self.ml.mapToGlobal(pos))</w:t>
      </w:r>
    </w:p>
    <w:p w14:paraId="5073309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action == item1:  # </w:t>
      </w:r>
      <w:r w:rsidRPr="00C02D23">
        <w:rPr>
          <w:rFonts w:ascii="Times New Roman" w:hAnsi="Times New Roman" w:cs="Times New Roman"/>
          <w:b/>
          <w:bCs/>
          <w:szCs w:val="21"/>
        </w:rPr>
        <w:t>播放</w:t>
      </w:r>
    </w:p>
    <w:p w14:paraId="6E1CB39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self.dmlf()</w:t>
      </w:r>
    </w:p>
    <w:p w14:paraId="5E22059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action == item2:  # </w:t>
      </w:r>
      <w:r w:rsidRPr="00C02D23">
        <w:rPr>
          <w:rFonts w:ascii="Times New Roman" w:hAnsi="Times New Roman" w:cs="Times New Roman"/>
          <w:b/>
          <w:bCs/>
          <w:szCs w:val="21"/>
        </w:rPr>
        <w:t>暂停</w:t>
      </w:r>
    </w:p>
    <w:p w14:paraId="5A3E319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mixer.music.pause()</w:t>
      </w:r>
    </w:p>
    <w:p w14:paraId="1F00B09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self.timer1.stop()</w:t>
      </w:r>
    </w:p>
    <w:p w14:paraId="78826E2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self.boxc.setText('</w:t>
      </w:r>
      <w:r w:rsidRPr="00C02D23">
        <w:rPr>
          <w:rFonts w:ascii="Times New Roman" w:hAnsi="Times New Roman" w:cs="Times New Roman"/>
          <w:b/>
          <w:bCs/>
          <w:szCs w:val="21"/>
        </w:rPr>
        <w:t>暂停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EC9F42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self.timesec.stop()</w:t>
      </w:r>
    </w:p>
    <w:p w14:paraId="64A8C91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action == item3:  # </w:t>
      </w:r>
      <w:r w:rsidRPr="00C02D23">
        <w:rPr>
          <w:rFonts w:ascii="Times New Roman" w:hAnsi="Times New Roman" w:cs="Times New Roman"/>
          <w:b/>
          <w:bCs/>
          <w:szCs w:val="21"/>
        </w:rPr>
        <w:t>下一曲</w:t>
      </w:r>
    </w:p>
    <w:p w14:paraId="3A3795C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self.test()</w:t>
      </w:r>
    </w:p>
    <w:p w14:paraId="0178E68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action in modes:</w:t>
      </w:r>
    </w:p>
    <w:p w14:paraId="162FB11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self.all['playmode'] = m[modes.index(action)]</w:t>
      </w:r>
    </w:p>
    <w:p w14:paraId="3EA98B1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self.musicmode.setText(self.all['playmode'])</w:t>
      </w:r>
    </w:p>
    <w:p w14:paraId="094A88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self.box2.isCheckable():  # </w:t>
      </w:r>
      <w:r w:rsidRPr="00C02D23">
        <w:rPr>
          <w:rFonts w:ascii="Times New Roman" w:hAnsi="Times New Roman" w:cs="Times New Roman"/>
          <w:b/>
          <w:bCs/>
          <w:szCs w:val="21"/>
        </w:rPr>
        <w:t>播放列表下</w:t>
      </w:r>
    </w:p>
    <w:p w14:paraId="0B6937C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self.operatorlist(action, self.all['musiclist'], pls, pls34, pls35, item4, item41, </w:t>
      </w: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>item42,</w:t>
      </w:r>
    </w:p>
    <w:p w14:paraId="5E8E71B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              item5, item6)</w:t>
      </w:r>
    </w:p>
    <w:p w14:paraId="19AE375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self.box1.isCheckable():</w:t>
      </w:r>
    </w:p>
    <w:p w14:paraId="4B8D58E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self.operatorlist(action, self.all['allmusic'], pls, pls34, pls35, item4, item41, item42,</w:t>
      </w:r>
    </w:p>
    <w:p w14:paraId="0899338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              item5, item6)</w:t>
      </w:r>
    </w:p>
    <w:p w14:paraId="785B453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self.mlabel.text() in self.all['playlist'].keys():</w:t>
      </w:r>
    </w:p>
    <w:p w14:paraId="607B5A7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self.operatorlist(action, self.all['playlist'][self.mlabel.text()], pls, pls34, pls35, item4,</w:t>
      </w:r>
    </w:p>
    <w:p w14:paraId="774B9C5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              item41, item42, item5, item6)</w:t>
      </w:r>
    </w:p>
    <w:p w14:paraId="2ABAA10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self.mlabel.text() == 'like':</w:t>
      </w:r>
    </w:p>
    <w:p w14:paraId="54BFA21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self.operatorlist(action, self.all['like'], pls, pls34, pls35, item4, item41, item42,</w:t>
      </w:r>
    </w:p>
    <w:p w14:paraId="56B945E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              item5, item6)</w:t>
      </w:r>
    </w:p>
    <w:p w14:paraId="1CBCC0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041716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operatorlist(self, action, list, pls, pls34, pls35, item4, item41, item42, item5, item6):</w:t>
      </w:r>
    </w:p>
    <w:p w14:paraId="39A75BB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ti = tinytag.TinyTag.get(list[self.ml.currentRow()])  # </w:t>
      </w:r>
      <w:r w:rsidRPr="00C02D23">
        <w:rPr>
          <w:rFonts w:ascii="Times New Roman" w:hAnsi="Times New Roman" w:cs="Times New Roman"/>
          <w:b/>
          <w:bCs/>
          <w:szCs w:val="21"/>
        </w:rPr>
        <w:t>音乐的所有信息全包括在内了</w:t>
      </w:r>
    </w:p>
    <w:p w14:paraId="6475A41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parents = pa.Path(list[self.ml.currentRow()]).parent</w:t>
      </w:r>
    </w:p>
    <w:p w14:paraId="1025CE5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action in pls:  # </w:t>
      </w:r>
      <w:r w:rsidRPr="00C02D23">
        <w:rPr>
          <w:rFonts w:ascii="Times New Roman" w:hAnsi="Times New Roman" w:cs="Times New Roman"/>
          <w:b/>
          <w:bCs/>
          <w:szCs w:val="21"/>
        </w:rPr>
        <w:t>添加到指定歌单</w:t>
      </w:r>
    </w:p>
    <w:p w14:paraId="1568D4D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list[self.ml.currentRow()] not in self.all['playlist'][self.playlist[pls.index(action)]]:</w:t>
      </w:r>
    </w:p>
    <w:p w14:paraId="71BA06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self.all['playlist'][self.playlist[pls.index(action)]].append(</w:t>
      </w:r>
    </w:p>
    <w:p w14:paraId="089E50F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list[self.ml.currentRow()])</w:t>
      </w:r>
    </w:p>
    <w:p w14:paraId="3C95105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in pls34:</w:t>
      </w:r>
    </w:p>
    <w:p w14:paraId="3DA08FB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list:</w:t>
      </w:r>
    </w:p>
    <w:p w14:paraId="53B5CBC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tx = tinytag.TinyTag.get(x)</w:t>
      </w:r>
    </w:p>
    <w:p w14:paraId="00574D8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tx.artist == ti.artist and pls34.index(action) == 0 and x not in self.all['like']:</w:t>
      </w:r>
    </w:p>
    <w:p w14:paraId="30465C1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self.all['like'].insert(0, x)</w:t>
      </w:r>
    </w:p>
    <w:p w14:paraId="164861C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elif tx.artist == ti.artist and pls34.index(action) != 0 and x not in self.all['playlist'][</w:t>
      </w:r>
    </w:p>
    <w:p w14:paraId="71DB31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self.playlist[pls34.index(action) - 1]]:</w:t>
      </w:r>
    </w:p>
    <w:p w14:paraId="01090BE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self.all['playlist'][self.playlist[pls34.index(action) - 1]].insert(0, x)</w:t>
      </w:r>
    </w:p>
    <w:p w14:paraId="53194A7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in pls35:</w:t>
      </w:r>
    </w:p>
    <w:p w14:paraId="0C49C87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list:</w:t>
      </w:r>
    </w:p>
    <w:p w14:paraId="059D36E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    tx = tinytag.TinyTag.get(x)</w:t>
      </w:r>
    </w:p>
    <w:p w14:paraId="7B4F3C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tx.album == ti.album and pls35.index(action) == 0 and x not in self.all['like']:</w:t>
      </w:r>
    </w:p>
    <w:p w14:paraId="29E0BB6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self.all['like'].insert(0, x)</w:t>
      </w:r>
    </w:p>
    <w:p w14:paraId="2D82CC9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elif tx.album == ti.album and pls34.index(action) != 0 and x not in self.all['playlist'][</w:t>
      </w:r>
    </w:p>
    <w:p w14:paraId="0DF08D9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self.playlist[pls35.index(action) - 1]]:</w:t>
      </w:r>
    </w:p>
    <w:p w14:paraId="6074723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self.all['playlist'][self.playlist[pls35.index(action) - 1]].insert(0, x)</w:t>
      </w:r>
    </w:p>
    <w:p w14:paraId="6E4E365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988893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== item4:  # add to like</w:t>
      </w:r>
    </w:p>
    <w:p w14:paraId="1603FCF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list[self.ml.currentRow()] not in self.all['like']:</w:t>
      </w:r>
    </w:p>
    <w:p w14:paraId="320B386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self.all['like'].append(list[self.ml.currentRow()])</w:t>
      </w:r>
    </w:p>
    <w:p w14:paraId="737F067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== item41:</w:t>
      </w:r>
    </w:p>
    <w:p w14:paraId="6B277DD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list:</w:t>
      </w:r>
    </w:p>
    <w:p w14:paraId="6513519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tx = tinytag.TinyTag.get(x)</w:t>
      </w:r>
    </w:p>
    <w:p w14:paraId="312DAF0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tx.artist == ti.artist:</w:t>
      </w:r>
    </w:p>
    <w:p w14:paraId="40A14B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list.remove(x)</w:t>
      </w:r>
    </w:p>
    <w:p w14:paraId="06CB2C4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== item42:</w:t>
      </w:r>
    </w:p>
    <w:p w14:paraId="3B6EF8C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for x in list:</w:t>
      </w:r>
    </w:p>
    <w:p w14:paraId="2B4B12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tx = tinytag.TinyTag.get(x)</w:t>
      </w:r>
    </w:p>
    <w:p w14:paraId="7A00978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if tx.album == ti.album:</w:t>
      </w:r>
    </w:p>
    <w:p w14:paraId="03C1D3D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    list.remove(x)</w:t>
      </w:r>
    </w:p>
    <w:p w14:paraId="3DE9733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FF5EC1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== item5:</w:t>
      </w:r>
    </w:p>
    <w:p w14:paraId="586EB91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list.pop(self.ml.currentRow())</w:t>
      </w:r>
    </w:p>
    <w:p w14:paraId="2ABEC0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action == item6:</w:t>
      </w:r>
    </w:p>
    <w:p w14:paraId="72E8199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 = QFileDialog()</w:t>
      </w:r>
    </w:p>
    <w:p w14:paraId="4D2A9E7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name = file.getOpenFileName(self, 'open file', str(parents), "Music file(*.mp3 *.flac)")</w:t>
      </w:r>
    </w:p>
    <w:p w14:paraId="770DB7D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453461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self.musiclist(list)</w:t>
      </w:r>
    </w:p>
    <w:p w14:paraId="69B4D22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8EFB87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# </w:t>
      </w:r>
      <w:r w:rsidRPr="00C02D23">
        <w:rPr>
          <w:rFonts w:ascii="Times New Roman" w:hAnsi="Times New Roman" w:cs="Times New Roman"/>
          <w:b/>
          <w:bCs/>
          <w:szCs w:val="21"/>
        </w:rPr>
        <w:t>点击</w:t>
      </w:r>
      <w:r w:rsidRPr="00C02D23">
        <w:rPr>
          <w:rFonts w:ascii="Segoe UI Symbol" w:hAnsi="Segoe UI Symbol" w:cs="Segoe UI Symbol"/>
          <w:b/>
          <w:bCs/>
          <w:szCs w:val="21"/>
        </w:rPr>
        <w:t>☆</w:t>
      </w:r>
      <w:r w:rsidRPr="00C02D23">
        <w:rPr>
          <w:rFonts w:ascii="Times New Roman" w:hAnsi="Times New Roman" w:cs="Times New Roman"/>
          <w:b/>
          <w:bCs/>
          <w:szCs w:val="21"/>
        </w:rPr>
        <w:t>/</w:t>
      </w:r>
      <w:r w:rsidRPr="00C02D23">
        <w:rPr>
          <w:rFonts w:ascii="Segoe UI Symbol" w:hAnsi="Segoe UI Symbol" w:cs="Segoe UI Symbol"/>
          <w:b/>
          <w:bCs/>
          <w:szCs w:val="21"/>
        </w:rPr>
        <w:t>★</w:t>
      </w:r>
      <w:r w:rsidRPr="00C02D23">
        <w:rPr>
          <w:rFonts w:ascii="Times New Roman" w:hAnsi="Times New Roman" w:cs="Times New Roman"/>
          <w:b/>
          <w:bCs/>
          <w:szCs w:val="21"/>
        </w:rPr>
        <w:t>收藏或取消收藏</w:t>
      </w:r>
    </w:p>
    <w:p w14:paraId="7F84052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addtolikef(self):</w:t>
      </w:r>
    </w:p>
    <w:p w14:paraId="06C62F7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if self.all['playingmusic'] not in self.all['like']:</w:t>
      </w:r>
    </w:p>
    <w:p w14:paraId="7C17A59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self.all['like'].insert(0, self.all['playingmusic'])</w:t>
      </w:r>
    </w:p>
    <w:p w14:paraId="3238AF5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self.addtolike.setText('</w:t>
      </w:r>
      <w:r w:rsidRPr="00C02D23">
        <w:rPr>
          <w:rFonts w:ascii="Segoe UI Symbol" w:hAnsi="Segoe UI Symbol" w:cs="Segoe UI Symbol"/>
          <w:b/>
          <w:bCs/>
          <w:szCs w:val="21"/>
        </w:rPr>
        <w:t>★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43AC08B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self.all['playingmusic'] in self.all['like']:</w:t>
      </w:r>
    </w:p>
    <w:p w14:paraId="39D6C8A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self.all['like'].remove(self.all['playingmusic'])</w:t>
      </w:r>
    </w:p>
    <w:p w14:paraId="7FDC20F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self.addtolike.setText('</w:t>
      </w:r>
      <w:r w:rsidRPr="00C02D23">
        <w:rPr>
          <w:rFonts w:ascii="Segoe UI Symbol" w:hAnsi="Segoe UI Symbol" w:cs="Segoe UI Symbol"/>
          <w:b/>
          <w:bCs/>
          <w:szCs w:val="21"/>
        </w:rPr>
        <w:t>☆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AE927A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self.mlabel.text() == 'like':</w:t>
      </w:r>
    </w:p>
    <w:p w14:paraId="1DA2100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self.musiclist(self.all['like'])</w:t>
      </w:r>
    </w:p>
    <w:p w14:paraId="6D4E7DE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74166E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播放暂停</w:t>
      </w:r>
    </w:p>
    <w:p w14:paraId="23149CB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playmusic(self, filename, start=0):  # </w:t>
      </w:r>
      <w:r w:rsidRPr="00C02D23">
        <w:rPr>
          <w:rFonts w:ascii="Times New Roman" w:hAnsi="Times New Roman" w:cs="Times New Roman"/>
          <w:b/>
          <w:bCs/>
          <w:szCs w:val="21"/>
        </w:rPr>
        <w:t>播放</w:t>
      </w:r>
    </w:p>
    <w:p w14:paraId="68CD876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ting = mixer.music.load(filename)</w:t>
      </w:r>
    </w:p>
    <w:p w14:paraId="2FD144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info = tinytag.TinyTag.get(filename)</w:t>
      </w:r>
    </w:p>
    <w:p w14:paraId="0A2E7BA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mixer.music.play(start=start)</w:t>
      </w:r>
    </w:p>
    <w:p w14:paraId="344B7AB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self.musicname.setText(str(pa.Path(filename).stem))</w:t>
      </w:r>
    </w:p>
    <w:p w14:paraId="4EAF49F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int(info.duration) % 60 &lt; 10:</w:t>
      </w:r>
    </w:p>
    <w:p w14:paraId="35B49AB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secs = '0' + str(int(info.duration) % 60)</w:t>
      </w:r>
    </w:p>
    <w:p w14:paraId="6CA1059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786191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secs = str(int(info.duration) % 60)</w:t>
      </w:r>
    </w:p>
    <w:p w14:paraId="5208ABD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self.musicsec.setText(str(int(info.duration) // 60) + ':' + secs)</w:t>
      </w:r>
    </w:p>
    <w:p w14:paraId="31B4909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self.timer1.start(int((info.duration - start) * 1000))</w:t>
      </w:r>
    </w:p>
    <w:p w14:paraId="771C1A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self.ml.selectRow(self.all['musiclist'].index(filename))</w:t>
      </w:r>
    </w:p>
    <w:p w14:paraId="0C2B76D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self.boxc.setText('</w:t>
      </w:r>
      <w:r w:rsidRPr="00C02D23">
        <w:rPr>
          <w:rFonts w:ascii="Times New Roman" w:hAnsi="Times New Roman" w:cs="Times New Roman"/>
          <w:b/>
          <w:bCs/>
          <w:szCs w:val="21"/>
        </w:rPr>
        <w:t>正在播放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7A7BCE7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self.all['playingmusic'] = filename</w:t>
      </w:r>
    </w:p>
    <w:p w14:paraId="7AAD287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self.sec = start</w:t>
      </w:r>
    </w:p>
    <w:p w14:paraId="5FF71B2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self.all['musicsec'] = int(info.duration)</w:t>
      </w:r>
    </w:p>
    <w:p w14:paraId="25D9759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self.timesec.start(1000)</w:t>
      </w:r>
    </w:p>
    <w:p w14:paraId="22820F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self.control.setMaximum(int(info.duration))</w:t>
      </w:r>
    </w:p>
    <w:p w14:paraId="7288721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self.control.setValue(start)</w:t>
      </w:r>
    </w:p>
    <w:p w14:paraId="778CB1D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B8E8F3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下一曲</w:t>
      </w:r>
    </w:p>
    <w:p w14:paraId="571A222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test(self):</w:t>
      </w:r>
    </w:p>
    <w:p w14:paraId="209D09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self.all['playmode'] == '</w:t>
      </w:r>
      <w:r w:rsidRPr="00C02D23">
        <w:rPr>
          <w:rFonts w:ascii="Times New Roman" w:hAnsi="Times New Roman" w:cs="Times New Roman"/>
          <w:b/>
          <w:bCs/>
          <w:szCs w:val="21"/>
        </w:rPr>
        <w:t>顺序播放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4391FE0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self.all['playingmusic'] != self.all['musiclist'][-1]:</w:t>
      </w:r>
    </w:p>
    <w:p w14:paraId="52CADF8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    file = self.all['musiclist'][self.all['musiclist'].index(self.all['playingmusic']) + 1]</w:t>
      </w:r>
    </w:p>
    <w:p w14:paraId="4BED41F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self.all['playmode'] == '</w:t>
      </w:r>
      <w:r w:rsidRPr="00C02D23">
        <w:rPr>
          <w:rFonts w:ascii="Times New Roman" w:hAnsi="Times New Roman" w:cs="Times New Roman"/>
          <w:b/>
          <w:bCs/>
          <w:szCs w:val="21"/>
        </w:rPr>
        <w:t>列表循环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68085BF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3BE397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len(self.all['musiclist'])==self.all['musiclist'].index(self.all['playingmusic'])+1:</w:t>
      </w:r>
    </w:p>
    <w:p w14:paraId="53AFD01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file = self.all['musiclist'][0]</w:t>
      </w:r>
    </w:p>
    <w:p w14:paraId="1ACFDDB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else:</w:t>
      </w:r>
    </w:p>
    <w:p w14:paraId="3379DF5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file = self.all['musiclist'][self.all['musiclist'].index(self.all['playingmusic']) + 1]</w:t>
      </w:r>
    </w:p>
    <w:p w14:paraId="657A04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self.all['playmode'] == '</w:t>
      </w:r>
      <w:r w:rsidRPr="00C02D23">
        <w:rPr>
          <w:rFonts w:ascii="Times New Roman" w:hAnsi="Times New Roman" w:cs="Times New Roman"/>
          <w:b/>
          <w:bCs/>
          <w:szCs w:val="21"/>
        </w:rPr>
        <w:t>单曲循环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1505617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 = self.all['playingmusic']</w:t>
      </w:r>
    </w:p>
    <w:p w14:paraId="0A79B0C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797ECCB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 = self.all['musiclist'][numpy.random.randint(len(self.all['musiclist']))]</w:t>
      </w:r>
    </w:p>
    <w:p w14:paraId="1080FC0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self.playmusic(file)</w:t>
      </w:r>
    </w:p>
    <w:p w14:paraId="3F504C5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068E66C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上一曲</w:t>
      </w:r>
    </w:p>
    <w:p w14:paraId="20089AD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last(self):</w:t>
      </w:r>
    </w:p>
    <w:p w14:paraId="0529ABD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self.all['playmode'] == '</w:t>
      </w:r>
      <w:r w:rsidRPr="00C02D23">
        <w:rPr>
          <w:rFonts w:ascii="Times New Roman" w:hAnsi="Times New Roman" w:cs="Times New Roman"/>
          <w:b/>
          <w:bCs/>
          <w:szCs w:val="21"/>
        </w:rPr>
        <w:t>随机播放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2AB2EAC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 = self.all['musiclist'][numpy.random.randint(len(self.all['musiclist']))]</w:t>
      </w:r>
    </w:p>
    <w:p w14:paraId="2CE544D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728F75B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file = self.all['musiclist'][self.all['musiclist'].index(self.all['playingmusic']) - 1]</w:t>
      </w:r>
    </w:p>
    <w:p w14:paraId="04A4373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self.playmusic(file)</w:t>
      </w:r>
    </w:p>
    <w:p w14:paraId="2AE6056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569250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双击播放列表</w:t>
      </w:r>
    </w:p>
    <w:p w14:paraId="3DBDEEE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dmlf(self):</w:t>
      </w:r>
    </w:p>
    <w:p w14:paraId="3A8410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self.box1.isCheckable() and not self.box2.isCheckable():</w:t>
      </w:r>
    </w:p>
    <w:p w14:paraId="777BE73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self.all['musiclist'] = self.all['allmusic']</w:t>
      </w:r>
    </w:p>
    <w:p w14:paraId="6762C5D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not self.box1.isCheckable() and not self.box2.isCheckable():</w:t>
      </w:r>
    </w:p>
    <w:p w14:paraId="534D537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self.mlabel.text() == 'like':</w:t>
      </w:r>
    </w:p>
    <w:p w14:paraId="58883EE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self.all['musiclist'] = self.all['like']</w:t>
      </w:r>
    </w:p>
    <w:p w14:paraId="7DE1AD4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else:</w:t>
      </w:r>
    </w:p>
    <w:p w14:paraId="55C1980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self.all['musiclist'] = self.all['playlist'][self.mlabel.text()]</w:t>
      </w:r>
    </w:p>
    <w:p w14:paraId="7EF2C59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self.playmusic(self.all['musiclist'][self.ml.currentRow()])</w:t>
      </w:r>
    </w:p>
    <w:p w14:paraId="4294469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D65FD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双击打开歌单</w:t>
      </w:r>
    </w:p>
    <w:p w14:paraId="5CCB67D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dplf(self):</w:t>
      </w:r>
    </w:p>
    <w:p w14:paraId="025B1E1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self.box2.isEnabled():</w:t>
      </w:r>
    </w:p>
    <w:p w14:paraId="7C9E054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self.box1.isCheckable():</w:t>
      </w:r>
    </w:p>
    <w:p w14:paraId="553EA74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self.layv_h2_v2_h1.removeWidget(self.box1_1)</w:t>
      </w:r>
    </w:p>
    <w:p w14:paraId="5FA532A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self.layv_h2_v2_h1.removeWidget(self.box1_2)</w:t>
      </w:r>
    </w:p>
    <w:p w14:paraId="5F94156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sip.delete(self.box1_1)</w:t>
      </w:r>
    </w:p>
    <w:p w14:paraId="4F0675E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sip.delete(self.box1_2)</w:t>
      </w:r>
    </w:p>
    <w:p w14:paraId="45E6C69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self.box1.setText('</w:t>
      </w:r>
      <w:r w:rsidRPr="00C02D23">
        <w:rPr>
          <w:rFonts w:ascii="Times New Roman" w:hAnsi="Times New Roman" w:cs="Times New Roman"/>
          <w:b/>
          <w:bCs/>
          <w:szCs w:val="21"/>
        </w:rPr>
        <w:t>本地列表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415D38E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self.box2.setText('</w:t>
      </w:r>
      <w:r w:rsidRPr="00C02D23">
        <w:rPr>
          <w:rFonts w:ascii="Times New Roman" w:hAnsi="Times New Roman" w:cs="Times New Roman"/>
          <w:b/>
          <w:bCs/>
          <w:szCs w:val="21"/>
        </w:rPr>
        <w:t>播放列表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305C58D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self.box1.setCheckable(False)</w:t>
      </w:r>
    </w:p>
    <w:p w14:paraId="61C9446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self.box2.setCheckable(False)</w:t>
      </w:r>
    </w:p>
    <w:p w14:paraId="015175B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self.pl.currentRow() != 0:</w:t>
      </w:r>
    </w:p>
    <w:p w14:paraId="2D1DA89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self.mlabel.setText(self.playlist[self.pl.currentRow() - 1])</w:t>
      </w:r>
    </w:p>
    <w:p w14:paraId="65D9DB7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self.musiclist(self.all['playlist'][self.playlist[self.pl.currentRow() - 1]])</w:t>
      </w:r>
    </w:p>
    <w:p w14:paraId="71C60A9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else:</w:t>
      </w:r>
    </w:p>
    <w:p w14:paraId="5590F94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self.mlabel.setText('like')</w:t>
      </w:r>
    </w:p>
    <w:p w14:paraId="35B707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self.musiclist(self.all['like'])</w:t>
      </w:r>
    </w:p>
    <w:p w14:paraId="49AD981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3B07EF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timesecf(self):</w:t>
      </w:r>
    </w:p>
    <w:p w14:paraId="45030CE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self.sec += 1</w:t>
      </w:r>
    </w:p>
    <w:p w14:paraId="21124DC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self.sec % 60 &lt; 10:</w:t>
      </w:r>
    </w:p>
    <w:p w14:paraId="563EF26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secs = '0' + str(self.sec % 60)</w:t>
      </w:r>
    </w:p>
    <w:p w14:paraId="47E575B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48E0C3D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secs = str(self.sec % 60)</w:t>
      </w:r>
    </w:p>
    <w:p w14:paraId="71C6065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self.timelc.setText(str(self.sec // 60) + ':' + secs)</w:t>
      </w:r>
    </w:p>
    <w:p w14:paraId="54ED2AE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self.control.setValue(self.sec)</w:t>
      </w:r>
    </w:p>
    <w:p w14:paraId="2993422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self.all['playingmusic'] in self.all['like']:</w:t>
      </w:r>
    </w:p>
    <w:p w14:paraId="115E67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self.addtolike.setText('</w:t>
      </w:r>
      <w:r w:rsidRPr="00C02D23">
        <w:rPr>
          <w:rFonts w:ascii="Segoe UI Symbol" w:hAnsi="Segoe UI Symbol" w:cs="Segoe UI Symbol"/>
          <w:b/>
          <w:bCs/>
          <w:szCs w:val="21"/>
        </w:rPr>
        <w:t>★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6DB776B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else:</w:t>
      </w:r>
    </w:p>
    <w:p w14:paraId="325168C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self.addtolike.setText('</w:t>
      </w:r>
      <w:r w:rsidRPr="00C02D23">
        <w:rPr>
          <w:rFonts w:ascii="Segoe UI Symbol" w:hAnsi="Segoe UI Symbol" w:cs="Segoe UI Symbol"/>
          <w:b/>
          <w:bCs/>
          <w:szCs w:val="21"/>
        </w:rPr>
        <w:t>☆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782D532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self.sec == int(self.all['musicsec'] / 2):</w:t>
      </w:r>
    </w:p>
    <w:p w14:paraId="7DDC46E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self.all['playingmusic'] in self.all['playhistory']:</w:t>
      </w:r>
    </w:p>
    <w:p w14:paraId="0699D5D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self.all['playhistory'][self.all['playingmusic']] += 1</w:t>
      </w:r>
    </w:p>
    <w:p w14:paraId="56ACF6D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    else:</w:t>
      </w:r>
    </w:p>
    <w:p w14:paraId="448755C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self.all['playhistory'][self.all['playingmusic']] = 1</w:t>
      </w:r>
    </w:p>
    <w:p w14:paraId="16F17BF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92CBA8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boxlf(self):</w:t>
      </w:r>
    </w:p>
    <w:p w14:paraId="53FD593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self.all['playingmusic'] != '':</w:t>
      </w:r>
    </w:p>
    <w:p w14:paraId="395449F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self.last()</w:t>
      </w:r>
    </w:p>
    <w:p w14:paraId="71A6E21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A3CB09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boxcf(self):</w:t>
      </w:r>
    </w:p>
    <w:p w14:paraId="754FBD6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self.boxc.text() == '</w:t>
      </w:r>
      <w:r w:rsidRPr="00C02D23">
        <w:rPr>
          <w:rFonts w:ascii="Times New Roman" w:hAnsi="Times New Roman" w:cs="Times New Roman"/>
          <w:b/>
          <w:bCs/>
          <w:szCs w:val="21"/>
        </w:rPr>
        <w:t>播放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0F22719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if self.all['playingmusic'] != '':</w:t>
      </w:r>
    </w:p>
    <w:p w14:paraId="376B641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self.playmusic(self.all['playingmusic'], start=self.all['playingtime'])</w:t>
      </w:r>
    </w:p>
    <w:p w14:paraId="2DEB00A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elif len(self.all['musiclist']) != 0:</w:t>
      </w:r>
    </w:p>
    <w:p w14:paraId="2B85A32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    self.playmusic(self.musiclist[0])</w:t>
      </w:r>
    </w:p>
    <w:p w14:paraId="40D19CE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self.boxc.text() == '</w:t>
      </w:r>
      <w:r w:rsidRPr="00C02D23">
        <w:rPr>
          <w:rFonts w:ascii="Times New Roman" w:hAnsi="Times New Roman" w:cs="Times New Roman"/>
          <w:b/>
          <w:bCs/>
          <w:szCs w:val="21"/>
        </w:rPr>
        <w:t>暂停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447D6CE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# self.playmusic(self.all['playingmusic'],start=self.sec)</w:t>
      </w:r>
    </w:p>
    <w:p w14:paraId="1AC71CE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mixer.music.unpause()</w:t>
      </w:r>
    </w:p>
    <w:p w14:paraId="63AD8F7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self.boxc.setText('</w:t>
      </w:r>
      <w:r w:rsidRPr="00C02D23">
        <w:rPr>
          <w:rFonts w:ascii="Times New Roman" w:hAnsi="Times New Roman" w:cs="Times New Roman"/>
          <w:b/>
          <w:bCs/>
          <w:szCs w:val="21"/>
        </w:rPr>
        <w:t>正在播放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466444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self.timesec.start(1000)</w:t>
      </w:r>
    </w:p>
    <w:p w14:paraId="3256A63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self.timer1.start((self.all['musicsec'] - self.sec) * 1000)</w:t>
      </w:r>
    </w:p>
    <w:p w14:paraId="41339C4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elif self.boxc.text() == '</w:t>
      </w:r>
      <w:r w:rsidRPr="00C02D23">
        <w:rPr>
          <w:rFonts w:ascii="Times New Roman" w:hAnsi="Times New Roman" w:cs="Times New Roman"/>
          <w:b/>
          <w:bCs/>
          <w:szCs w:val="21"/>
        </w:rPr>
        <w:t>正在播放</w:t>
      </w:r>
      <w:r w:rsidRPr="00C02D23">
        <w:rPr>
          <w:rFonts w:ascii="Times New Roman" w:hAnsi="Times New Roman" w:cs="Times New Roman"/>
          <w:b/>
          <w:bCs/>
          <w:szCs w:val="21"/>
        </w:rPr>
        <w:t>':</w:t>
      </w:r>
    </w:p>
    <w:p w14:paraId="73FFBCF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self.timer1.stop()</w:t>
      </w:r>
    </w:p>
    <w:p w14:paraId="35003F4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self.timesec.stop()</w:t>
      </w:r>
    </w:p>
    <w:p w14:paraId="65880C1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mixer.music.pause()</w:t>
      </w:r>
    </w:p>
    <w:p w14:paraId="2F458A6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self.boxc.setText('</w:t>
      </w:r>
      <w:r w:rsidRPr="00C02D23">
        <w:rPr>
          <w:rFonts w:ascii="Times New Roman" w:hAnsi="Times New Roman" w:cs="Times New Roman"/>
          <w:b/>
          <w:bCs/>
          <w:szCs w:val="21"/>
        </w:rPr>
        <w:t>暂停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9DB716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29A4A0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boxrf(self):</w:t>
      </w:r>
    </w:p>
    <w:p w14:paraId="441768B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if self.all['playingmusic'] != '':</w:t>
      </w:r>
    </w:p>
    <w:p w14:paraId="5119948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self.test()</w:t>
      </w:r>
    </w:p>
    <w:p w14:paraId="5D6369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9E0276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进度条控制</w:t>
      </w:r>
    </w:p>
    <w:p w14:paraId="3755AE5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controlf(self):</w:t>
      </w:r>
    </w:p>
    <w:p w14:paraId="6D0EBB8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self.playmusic(self.all['playingmusic'], start=self.control.value())</w:t>
      </w:r>
    </w:p>
    <w:p w14:paraId="693C845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51AE62F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声音大小调整</w:t>
      </w:r>
    </w:p>
    <w:p w14:paraId="2A17514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def volchange(self):</w:t>
      </w:r>
    </w:p>
    <w:p w14:paraId="5B960FC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mixer.music.set_volume(float(self.boxvol.value()) / 100)</w:t>
      </w:r>
    </w:p>
    <w:p w14:paraId="26E8DA6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E0E89D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class MainWindow(QMainWindow):</w:t>
      </w:r>
    </w:p>
    <w:p w14:paraId="1ECAC55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40151F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__init__(self):</w:t>
      </w:r>
    </w:p>
    <w:p w14:paraId="21B2C69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super().__init__()</w:t>
      </w:r>
    </w:p>
    <w:p w14:paraId="6278DEA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self.initt()</w:t>
      </w:r>
    </w:p>
    <w:p w14:paraId="5203748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699B400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initt(self):</w:t>
      </w:r>
    </w:p>
    <w:p w14:paraId="03F4419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exitAction = QAction('&amp;</w:t>
      </w:r>
      <w:r w:rsidRPr="00C02D23">
        <w:rPr>
          <w:rFonts w:ascii="Times New Roman" w:hAnsi="Times New Roman" w:cs="Times New Roman"/>
          <w:b/>
          <w:bCs/>
          <w:szCs w:val="21"/>
        </w:rPr>
        <w:t>退出</w:t>
      </w:r>
      <w:r w:rsidRPr="00C02D23">
        <w:rPr>
          <w:rFonts w:ascii="Times New Roman" w:hAnsi="Times New Roman" w:cs="Times New Roman"/>
          <w:b/>
          <w:bCs/>
          <w:szCs w:val="21"/>
        </w:rPr>
        <w:t>', self)</w:t>
      </w:r>
    </w:p>
    <w:p w14:paraId="4C84C05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exitAction.setShortcut('</w:t>
      </w:r>
      <w:r w:rsidRPr="00C02D23">
        <w:rPr>
          <w:rFonts w:ascii="Times New Roman" w:hAnsi="Times New Roman" w:cs="Times New Roman"/>
          <w:b/>
          <w:bCs/>
          <w:szCs w:val="21"/>
        </w:rPr>
        <w:t>关闭程序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1BD3302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exitAction.setStatusTip('Exit application')</w:t>
      </w:r>
    </w:p>
    <w:p w14:paraId="0FEA451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exitAction.triggered.connect(self.save_quit)</w:t>
      </w:r>
    </w:p>
    <w:p w14:paraId="296A75A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43054C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self.statusBar()</w:t>
      </w:r>
    </w:p>
    <w:p w14:paraId="7D30DFE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menubar = self.menuBar()</w:t>
      </w:r>
    </w:p>
    <w:p w14:paraId="5709C48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fileMenu = menubar.addMenu('&amp;</w:t>
      </w:r>
      <w:r w:rsidRPr="00C02D23">
        <w:rPr>
          <w:rFonts w:ascii="Times New Roman" w:hAnsi="Times New Roman" w:cs="Times New Roman"/>
          <w:b/>
          <w:bCs/>
          <w:szCs w:val="21"/>
        </w:rPr>
        <w:t>文件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2CC570B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fileMenu.addAction(exitAction)</w:t>
      </w:r>
    </w:p>
    <w:p w14:paraId="2D8312F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87BAE2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self.toolbar = self.addToolBar('')</w:t>
      </w:r>
    </w:p>
    <w:p w14:paraId="5BD4E3E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11374D8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la = QLabel()</w:t>
      </w:r>
    </w:p>
    <w:p w14:paraId="11A5707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self.resize(1000, 610)  # 500  400</w:t>
      </w:r>
    </w:p>
    <w:p w14:paraId="12D8187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screen = QDesktopWidget().screenGeometry()</w:t>
      </w:r>
    </w:p>
    <w:p w14:paraId="0730410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size = self.geometry()</w:t>
      </w:r>
    </w:p>
    <w:p w14:paraId="613BD70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self.move((screen.width() - size.width()) / 2, (screen.height() - size.height()) / 2)</w:t>
      </w:r>
    </w:p>
    <w:p w14:paraId="4FB407F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 = ttt(self)</w:t>
      </w:r>
    </w:p>
    <w:p w14:paraId="48A1ACC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self.lay.move(0, 50)</w:t>
      </w:r>
    </w:p>
    <w:p w14:paraId="7D6EFEC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self.lay.resize(size.width(), size.height())</w:t>
      </w:r>
    </w:p>
    <w:p w14:paraId="2631DF8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self.setWindowTitle('</w:t>
      </w:r>
      <w:r w:rsidRPr="00C02D23">
        <w:rPr>
          <w:rFonts w:ascii="Times New Roman" w:hAnsi="Times New Roman" w:cs="Times New Roman"/>
          <w:b/>
          <w:bCs/>
          <w:szCs w:val="21"/>
        </w:rPr>
        <w:t>音乐播放器</w:t>
      </w:r>
      <w:r w:rsidRPr="00C02D23">
        <w:rPr>
          <w:rFonts w:ascii="Times New Roman" w:hAnsi="Times New Roman" w:cs="Times New Roman"/>
          <w:b/>
          <w:bCs/>
          <w:szCs w:val="21"/>
        </w:rPr>
        <w:t>')</w:t>
      </w:r>
    </w:p>
    <w:p w14:paraId="62583A6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self.show()</w:t>
      </w:r>
    </w:p>
    <w:p w14:paraId="6DC5090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3AF9728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closeEvent(self, event):</w:t>
      </w:r>
    </w:p>
    <w:p w14:paraId="0EAB2BB7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    self.save()</w:t>
      </w:r>
    </w:p>
    <w:p w14:paraId="57B8C55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event.accept()</w:t>
      </w:r>
    </w:p>
    <w:p w14:paraId="6676E3A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7A0984F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保存</w:t>
      </w:r>
    </w:p>
    <w:p w14:paraId="5A3DFF9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save(self):</w:t>
      </w:r>
    </w:p>
    <w:p w14:paraId="17844A2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print('exit')</w:t>
      </w:r>
    </w:p>
    <w:p w14:paraId="491DC0B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self.lay.all['playlist'] = self.lay.plist</w:t>
      </w:r>
    </w:p>
    <w:p w14:paraId="1577F532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self.lay.all['playingtime'] = self.lay.sec</w:t>
      </w:r>
    </w:p>
    <w:p w14:paraId="36062D2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self.lay.all['volume'] = mixer.music.get_volume()</w:t>
      </w:r>
    </w:p>
    <w:p w14:paraId="25FFB8B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print(self.lay.all)</w:t>
      </w:r>
    </w:p>
    <w:p w14:paraId="5E5D319F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print(self.lay.savefilename)</w:t>
      </w:r>
    </w:p>
    <w:p w14:paraId="38457A0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with open(self.lay.savefilename, 'w', encoding='gbk') as f:</w:t>
      </w:r>
    </w:p>
    <w:p w14:paraId="5C6638A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json.dump(self.lay.all, f)</w:t>
      </w:r>
    </w:p>
    <w:p w14:paraId="589832A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# self.all = {'like': [], 'playlist': {}, 'musiclist': [], 'playmode': 'mode 4', 'playingmusic': '','playingtime': 0}</w:t>
      </w:r>
    </w:p>
    <w:p w14:paraId="61DC6EF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# like[]   playlist{}  playmode str   musiclist  []  playingmusic  str  playingtime  int   ,playhistory {}  playingsec?</w:t>
      </w:r>
    </w:p>
    <w:p w14:paraId="609AA179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    # </w:t>
      </w:r>
      <w:r w:rsidRPr="00C02D23">
        <w:rPr>
          <w:rFonts w:ascii="Times New Roman" w:hAnsi="Times New Roman" w:cs="Times New Roman"/>
          <w:b/>
          <w:bCs/>
          <w:szCs w:val="21"/>
        </w:rPr>
        <w:t>喜欢音乐列表，歌单，播放列表，播放模式，正在播放的音乐，已经播放的时间</w:t>
      </w:r>
    </w:p>
    <w:p w14:paraId="27317653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F95200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# </w:t>
      </w:r>
      <w:r w:rsidRPr="00C02D23">
        <w:rPr>
          <w:rFonts w:ascii="Times New Roman" w:hAnsi="Times New Roman" w:cs="Times New Roman"/>
          <w:b/>
          <w:bCs/>
          <w:szCs w:val="21"/>
        </w:rPr>
        <w:t>退出</w:t>
      </w:r>
    </w:p>
    <w:p w14:paraId="06FB5AA8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save_quit(self):</w:t>
      </w:r>
    </w:p>
    <w:p w14:paraId="73D1A0E4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self.save()</w:t>
      </w:r>
    </w:p>
    <w:p w14:paraId="4C163E11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qApp.quit()</w:t>
      </w:r>
    </w:p>
    <w:p w14:paraId="0C57FA1B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26228ED0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def resizeEvent(self, evt):</w:t>
      </w:r>
    </w:p>
    <w:p w14:paraId="16CD9376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size = self.geometry()</w:t>
      </w:r>
    </w:p>
    <w:p w14:paraId="679EDDCC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self.lay.resize(size.width(), size.height() - 50)</w:t>
      </w:r>
    </w:p>
    <w:p w14:paraId="54AFC355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self.lay.ml.setMinimumSize(size.width(), size.height() - 220)</w:t>
      </w:r>
    </w:p>
    <w:p w14:paraId="75E5871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    self.lay.pl.setMinimumHeight(size.height() - 290)</w:t>
      </w:r>
    </w:p>
    <w:p w14:paraId="017D71A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</w:p>
    <w:p w14:paraId="447EC35A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>if __name__ == "__main__":</w:t>
      </w:r>
    </w:p>
    <w:p w14:paraId="4E1934CE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app = QApplication(sys.argv)</w:t>
      </w:r>
    </w:p>
    <w:p w14:paraId="380B915D" w14:textId="77777777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t xml:space="preserve">    window = MainWindow()</w:t>
      </w:r>
    </w:p>
    <w:p w14:paraId="3E8F6318" w14:textId="2ED45E0D" w:rsidR="00490458" w:rsidRPr="00C02D23" w:rsidRDefault="00490458" w:rsidP="00490458">
      <w:pPr>
        <w:spacing w:line="40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C02D23">
        <w:rPr>
          <w:rFonts w:ascii="Times New Roman" w:hAnsi="Times New Roman" w:cs="Times New Roman"/>
          <w:b/>
          <w:bCs/>
          <w:szCs w:val="21"/>
        </w:rPr>
        <w:lastRenderedPageBreak/>
        <w:t xml:space="preserve">    sys.exit(app.exec_())</w:t>
      </w:r>
    </w:p>
    <w:p w14:paraId="09E1244A" w14:textId="44FC51EB" w:rsidR="00490458" w:rsidRPr="00602D89" w:rsidRDefault="00490458" w:rsidP="00CC7F88">
      <w:pPr>
        <w:spacing w:line="400" w:lineRule="exact"/>
        <w:rPr>
          <w:rFonts w:ascii="News Gothic MT" w:hAnsi="News Gothic MT" w:cs="仿宋"/>
          <w:b/>
          <w:bCs/>
          <w:sz w:val="24"/>
        </w:rPr>
      </w:pPr>
    </w:p>
    <w:p w14:paraId="36B1CE9E" w14:textId="6A69F972" w:rsidR="00CC7F88" w:rsidRPr="00C02D23" w:rsidRDefault="001B7D4E" w:rsidP="00490458">
      <w:pPr>
        <w:pStyle w:val="af1"/>
        <w:jc w:val="left"/>
        <w:rPr>
          <w:rFonts w:ascii="Times New Roman" w:hAnsi="Times New Roman" w:cs="Times New Roman"/>
        </w:rPr>
      </w:pPr>
      <w:bookmarkStart w:id="36" w:name="_Toc124001261"/>
      <w:r w:rsidRPr="00C02D23">
        <w:rPr>
          <w:rFonts w:ascii="Times New Roman" w:hAnsi="Times New Roman" w:cs="Times New Roman"/>
        </w:rPr>
        <w:t>2</w:t>
      </w:r>
      <w:r w:rsidR="00CC7F88" w:rsidRPr="00C02D23">
        <w:rPr>
          <w:rFonts w:ascii="Times New Roman" w:hAnsi="Times New Roman" w:cs="Times New Roman"/>
        </w:rPr>
        <w:t>、</w:t>
      </w:r>
      <w:r w:rsidR="00CC7F88" w:rsidRPr="00C02D23">
        <w:rPr>
          <w:rFonts w:ascii="Times New Roman" w:hAnsi="Times New Roman" w:cs="Times New Roman"/>
        </w:rPr>
        <w:t>json</w:t>
      </w:r>
      <w:r w:rsidR="00CC7F88" w:rsidRPr="00C02D23">
        <w:rPr>
          <w:rFonts w:ascii="Times New Roman" w:hAnsi="Times New Roman" w:cs="Times New Roman"/>
        </w:rPr>
        <w:t>文件</w:t>
      </w:r>
      <w:bookmarkEnd w:id="36"/>
    </w:p>
    <w:p w14:paraId="097242E7" w14:textId="408C150E" w:rsidR="00CC7F88" w:rsidRDefault="00CC7F88" w:rsidP="00490458">
      <w:pPr>
        <w:spacing w:line="400" w:lineRule="exact"/>
        <w:rPr>
          <w:rFonts w:asciiTheme="minorEastAsia" w:hAnsiTheme="minorEastAsia" w:cs="仿宋"/>
          <w:sz w:val="24"/>
        </w:rPr>
      </w:pPr>
      <w:r w:rsidRPr="00CC7F88">
        <w:rPr>
          <w:rFonts w:asciiTheme="minorEastAsia" w:hAnsiTheme="minorEastAsia" w:cs="仿宋" w:hint="eastAsia"/>
          <w:sz w:val="24"/>
        </w:rPr>
        <w:t>该文件主要实现了</w:t>
      </w:r>
      <w:r>
        <w:rPr>
          <w:rFonts w:asciiTheme="minorEastAsia" w:hAnsiTheme="minorEastAsia" w:cs="仿宋" w:hint="eastAsia"/>
          <w:sz w:val="24"/>
        </w:rPr>
        <w:t>存储信息</w:t>
      </w:r>
      <w:r w:rsidRPr="00CC7F88">
        <w:rPr>
          <w:rFonts w:asciiTheme="minorEastAsia" w:hAnsiTheme="minorEastAsia" w:cs="仿宋" w:hint="eastAsia"/>
          <w:sz w:val="24"/>
        </w:rPr>
        <w:t>功能，具体代码如下：</w:t>
      </w:r>
    </w:p>
    <w:p w14:paraId="5845CC87" w14:textId="54207E66" w:rsidR="001B7D4E" w:rsidRPr="00C02D23" w:rsidRDefault="001B7D4E" w:rsidP="001B7D4E">
      <w:pPr>
        <w:spacing w:line="400" w:lineRule="exact"/>
        <w:rPr>
          <w:rFonts w:ascii="Times New Roman" w:hAnsi="Times New Roman" w:cs="Times New Roman"/>
          <w:szCs w:val="21"/>
        </w:rPr>
      </w:pPr>
      <w:r w:rsidRPr="00C02D23">
        <w:rPr>
          <w:rFonts w:ascii="Times New Roman" w:hAnsi="Times New Roman" w:cs="Times New Roman"/>
          <w:szCs w:val="21"/>
        </w:rPr>
        <w:t>{"</w:t>
      </w:r>
      <w:r w:rsidRPr="00C02D23">
        <w:rPr>
          <w:rFonts w:ascii="Times New Roman" w:hAnsi="Times New Roman" w:cs="Times New Roman"/>
          <w:szCs w:val="21"/>
          <w:u w:val="single"/>
        </w:rPr>
        <w:t>like</w:t>
      </w:r>
      <w:r w:rsidRPr="00C02D23">
        <w:rPr>
          <w:rFonts w:ascii="Times New Roman" w:hAnsi="Times New Roman" w:cs="Times New Roman"/>
          <w:szCs w:val="21"/>
        </w:rPr>
        <w:t xml:space="preserve">": ["D:\\CloudMusic\\Jam - \u4e0d\u9732\u58f0\u8272.mp3", "D:\\CloudMusic\\Fool's Garden - Lemon Tree.mp3", "D:\\CloudMusic\\Ice Paper - \u5fc3\u5982\u6b62\u6c34.mp3", "D:\\CloudMusic\\Kirsty\u5218\u747e\u777f - \u82e5\u628a\u4f60.mp3", "D:\\CloudMusic\\\u4e00\u652f\u69b4\u83b2 - \u6d77\u5e95.mp3"], </w:t>
      </w:r>
    </w:p>
    <w:p w14:paraId="6B0CAED4" w14:textId="4F87AEB7" w:rsidR="001B7D4E" w:rsidRPr="00C02D23" w:rsidRDefault="001B7D4E" w:rsidP="001B7D4E">
      <w:pPr>
        <w:spacing w:line="400" w:lineRule="exact"/>
        <w:rPr>
          <w:rFonts w:ascii="Times New Roman" w:hAnsi="Times New Roman" w:cs="Times New Roman"/>
          <w:szCs w:val="21"/>
        </w:rPr>
      </w:pPr>
      <w:r w:rsidRPr="00C02D23">
        <w:rPr>
          <w:rFonts w:ascii="Times New Roman" w:hAnsi="Times New Roman" w:cs="Times New Roman"/>
          <w:szCs w:val="21"/>
        </w:rPr>
        <w:t>"</w:t>
      </w:r>
      <w:r w:rsidRPr="00C02D23">
        <w:rPr>
          <w:rFonts w:ascii="Times New Roman" w:hAnsi="Times New Roman" w:cs="Times New Roman"/>
          <w:szCs w:val="21"/>
          <w:u w:val="single"/>
        </w:rPr>
        <w:t>allmusic</w:t>
      </w:r>
      <w:r w:rsidRPr="00C02D23">
        <w:rPr>
          <w:rFonts w:ascii="Times New Roman" w:hAnsi="Times New Roman" w:cs="Times New Roman"/>
          <w:szCs w:val="21"/>
        </w:rPr>
        <w:t>": ["D:\\CloudMusic\\Fool's Garden - Lemon Tree.mp3", "D:\\CloudMusic\\Ice Paper - \u5fc3\u5982\u6b62\u6c34.mp3", "D:\\CloudMusic\\Jam - \u4e0d\u9732\u58f0\u8272.mp3", "D:\\CloudMusic\\Kirsty\u5218\u747e\u777f - \u82e5\u628a\u4f60.mp3", "playlist": {"aa": ["D:\\CloudMusic\\Jam - \u4e0d\u9732\u58f0\u8272.mp3"]}, "</w:t>
      </w:r>
      <w:r w:rsidRPr="00C02D23">
        <w:rPr>
          <w:rFonts w:ascii="Times New Roman" w:hAnsi="Times New Roman" w:cs="Times New Roman"/>
          <w:szCs w:val="21"/>
          <w:u w:val="single"/>
        </w:rPr>
        <w:t>musiclist</w:t>
      </w:r>
      <w:r w:rsidRPr="00C02D23">
        <w:rPr>
          <w:rFonts w:ascii="Times New Roman" w:hAnsi="Times New Roman" w:cs="Times New Roman"/>
          <w:szCs w:val="21"/>
        </w:rPr>
        <w:t>": ["D:\\CloudMusic\\Fool's Garden - Lemon Tree.mp3", "D:\\CloudMusic\\Ice Paper - \u5fc3\u5982\u6b62\u6c34.mp3","D:\\CloudMusic\\\u4e09\u65e0MarBlue - \u8fbe\u62c9\u5d29\u5427\uff08Cover \u6d1b\u5929\u4f9d&amp;\u8a00\u548c\uff09.mp3", "D:\\CloudMusic\\\u4e09\u66f4\u706f\u706b - \u80e1\u5e7f\u751f.mp3", "D:\\CloudMusic\\\u5341\u4e09Asa - \u5173\u952e\u8bcd(\u6296\u97f3\u70ed\u641c\u7248).mp3", "D:\\CloudMusic\\\u5468\u534e\u5065 - \u96be\u5ff5\u7684\u7ecf.mp3", "playingmusic": "D:\\CloudMusic\\Ice Paper - \u5fc3\u5982\u6b62\u6c34.mp3", "playmode": "\u5217\u8868\u5faa\u73af",</w:t>
      </w:r>
    </w:p>
    <w:p w14:paraId="5A85CA93" w14:textId="59B95A8B" w:rsidR="001B7D4E" w:rsidRPr="00C02D23" w:rsidRDefault="001B7D4E" w:rsidP="001B7D4E">
      <w:pPr>
        <w:spacing w:line="400" w:lineRule="exact"/>
        <w:rPr>
          <w:rFonts w:ascii="Times New Roman" w:hAnsi="Times New Roman" w:cs="Times New Roman"/>
          <w:szCs w:val="21"/>
        </w:rPr>
      </w:pPr>
      <w:r w:rsidRPr="00C02D23">
        <w:rPr>
          <w:rFonts w:ascii="Times New Roman" w:hAnsi="Times New Roman" w:cs="Times New Roman"/>
          <w:szCs w:val="21"/>
        </w:rPr>
        <w:t xml:space="preserve">"playingtime": 74, </w:t>
      </w:r>
    </w:p>
    <w:p w14:paraId="5A63A800" w14:textId="52F86956" w:rsidR="001B7D4E" w:rsidRPr="00C02D23" w:rsidRDefault="001B7D4E" w:rsidP="001B7D4E">
      <w:pPr>
        <w:spacing w:line="400" w:lineRule="exact"/>
        <w:rPr>
          <w:rFonts w:ascii="Times New Roman" w:hAnsi="Times New Roman" w:cs="Times New Roman"/>
          <w:szCs w:val="21"/>
        </w:rPr>
      </w:pPr>
      <w:r w:rsidRPr="00C02D23">
        <w:rPr>
          <w:rFonts w:ascii="Times New Roman" w:hAnsi="Times New Roman" w:cs="Times New Roman"/>
          <w:szCs w:val="21"/>
        </w:rPr>
        <w:t>"playhistory":{"D:\\CloudMusic\\VH(Vast&amp;Hazy)-\u4e0e\u6d6a\u4e4b\u95f4.mp3": 2, "D:\\CloudMusic\\Jam - \u4e0d\u9732\u58f0\u8272.mp3": 1, "D:\\CloudMusic\\Kirsty\u5218\u747e\u777f - \u82e5\u628a\u4f60.mp3": 1}, "musicsec": 185, "volume": 0.9921875}</w:t>
      </w:r>
    </w:p>
    <w:p w14:paraId="606ACFC1" w14:textId="77777777" w:rsidR="000132A1" w:rsidRPr="00FC4830" w:rsidRDefault="000132A1" w:rsidP="000132A1"/>
    <w:p w14:paraId="7CB109A8" w14:textId="2F60865C" w:rsidR="0007000B" w:rsidRPr="000132A1" w:rsidRDefault="0007000B" w:rsidP="0007000B">
      <w:pPr>
        <w:ind w:left="567" w:hangingChars="270" w:hanging="567"/>
      </w:pPr>
    </w:p>
    <w:sectPr w:rsidR="0007000B" w:rsidRPr="000132A1" w:rsidSect="001E23C7">
      <w:footerReference w:type="default" r:id="rId17"/>
      <w:pgSz w:w="11906" w:h="16838"/>
      <w:pgMar w:top="1531" w:right="1474" w:bottom="1560" w:left="158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AB97" w14:textId="77777777" w:rsidR="00192500" w:rsidRDefault="00192500">
      <w:r>
        <w:separator/>
      </w:r>
    </w:p>
  </w:endnote>
  <w:endnote w:type="continuationSeparator" w:id="0">
    <w:p w14:paraId="710BAA9D" w14:textId="77777777" w:rsidR="00192500" w:rsidRDefault="0019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069596"/>
      <w:docPartObj>
        <w:docPartGallery w:val="Page Numbers (Bottom of Page)"/>
        <w:docPartUnique/>
      </w:docPartObj>
    </w:sdtPr>
    <w:sdtContent>
      <w:p w14:paraId="67E48C89" w14:textId="2B23FD55" w:rsidR="00464B42" w:rsidRDefault="00464B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DCA486" w14:textId="1DCAA48C" w:rsidR="00556725" w:rsidRDefault="00556725" w:rsidP="00D34A19">
    <w:pPr>
      <w:pStyle w:val="a5"/>
      <w:tabs>
        <w:tab w:val="clear" w:pos="4153"/>
        <w:tab w:val="clear" w:pos="8306"/>
        <w:tab w:val="center" w:pos="44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709E" w14:textId="77777777" w:rsidR="00192500" w:rsidRDefault="00192500">
      <w:r>
        <w:separator/>
      </w:r>
    </w:p>
  </w:footnote>
  <w:footnote w:type="continuationSeparator" w:id="0">
    <w:p w14:paraId="08564D07" w14:textId="77777777" w:rsidR="00192500" w:rsidRDefault="0019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95846"/>
    <w:multiLevelType w:val="multilevel"/>
    <w:tmpl w:val="9F1440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9A9183CA"/>
    <w:multiLevelType w:val="singleLevel"/>
    <w:tmpl w:val="9A9183CA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07BECB3"/>
    <w:multiLevelType w:val="singleLevel"/>
    <w:tmpl w:val="E07BEC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F711B0F"/>
    <w:multiLevelType w:val="multilevel"/>
    <w:tmpl w:val="0F711B0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4714C7"/>
    <w:multiLevelType w:val="multilevel"/>
    <w:tmpl w:val="E8BAEA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2CC7C8"/>
    <w:multiLevelType w:val="singleLevel"/>
    <w:tmpl w:val="382CC7C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4CF71B6"/>
    <w:multiLevelType w:val="hybridMultilevel"/>
    <w:tmpl w:val="410013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D86C4F"/>
    <w:multiLevelType w:val="singleLevel"/>
    <w:tmpl w:val="7AD86C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371077359">
    <w:abstractNumId w:val="3"/>
  </w:num>
  <w:num w:numId="2" w16cid:durableId="159388549">
    <w:abstractNumId w:val="4"/>
  </w:num>
  <w:num w:numId="3" w16cid:durableId="1261378480">
    <w:abstractNumId w:val="5"/>
  </w:num>
  <w:num w:numId="4" w16cid:durableId="727728689">
    <w:abstractNumId w:val="7"/>
  </w:num>
  <w:num w:numId="5" w16cid:durableId="1854488469">
    <w:abstractNumId w:val="0"/>
  </w:num>
  <w:num w:numId="6" w16cid:durableId="2068676197">
    <w:abstractNumId w:val="2"/>
  </w:num>
  <w:num w:numId="7" w16cid:durableId="567107101">
    <w:abstractNumId w:val="1"/>
  </w:num>
  <w:num w:numId="8" w16cid:durableId="20538478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D549A0"/>
    <w:rsid w:val="000058CF"/>
    <w:rsid w:val="000132A1"/>
    <w:rsid w:val="0001422A"/>
    <w:rsid w:val="000351B6"/>
    <w:rsid w:val="00063B72"/>
    <w:rsid w:val="0007000B"/>
    <w:rsid w:val="000710B4"/>
    <w:rsid w:val="000804B4"/>
    <w:rsid w:val="00087E64"/>
    <w:rsid w:val="0009437A"/>
    <w:rsid w:val="00122A1C"/>
    <w:rsid w:val="00143AB7"/>
    <w:rsid w:val="00192500"/>
    <w:rsid w:val="001A40D0"/>
    <w:rsid w:val="001B51C7"/>
    <w:rsid w:val="001B7D4E"/>
    <w:rsid w:val="001D3B0F"/>
    <w:rsid w:val="001E23C7"/>
    <w:rsid w:val="001F42EB"/>
    <w:rsid w:val="00223EA8"/>
    <w:rsid w:val="00245A66"/>
    <w:rsid w:val="00266CE6"/>
    <w:rsid w:val="00285824"/>
    <w:rsid w:val="002D4556"/>
    <w:rsid w:val="002D4AC3"/>
    <w:rsid w:val="002F710E"/>
    <w:rsid w:val="003110C0"/>
    <w:rsid w:val="00390D99"/>
    <w:rsid w:val="003933E2"/>
    <w:rsid w:val="003A6D70"/>
    <w:rsid w:val="003C207A"/>
    <w:rsid w:val="003D321F"/>
    <w:rsid w:val="003E4375"/>
    <w:rsid w:val="003E6602"/>
    <w:rsid w:val="003F1C5C"/>
    <w:rsid w:val="004115D0"/>
    <w:rsid w:val="00412956"/>
    <w:rsid w:val="0042124C"/>
    <w:rsid w:val="00421CFC"/>
    <w:rsid w:val="0043386B"/>
    <w:rsid w:val="00436A16"/>
    <w:rsid w:val="0046370D"/>
    <w:rsid w:val="00464B42"/>
    <w:rsid w:val="00465B32"/>
    <w:rsid w:val="00467553"/>
    <w:rsid w:val="00490458"/>
    <w:rsid w:val="004A3C45"/>
    <w:rsid w:val="005272D1"/>
    <w:rsid w:val="0053490A"/>
    <w:rsid w:val="00544637"/>
    <w:rsid w:val="00545064"/>
    <w:rsid w:val="00556725"/>
    <w:rsid w:val="0057330C"/>
    <w:rsid w:val="00574B61"/>
    <w:rsid w:val="00582D13"/>
    <w:rsid w:val="00587F1A"/>
    <w:rsid w:val="00592217"/>
    <w:rsid w:val="00593523"/>
    <w:rsid w:val="005A0372"/>
    <w:rsid w:val="005B4B44"/>
    <w:rsid w:val="005C6F97"/>
    <w:rsid w:val="005D3B33"/>
    <w:rsid w:val="005E0923"/>
    <w:rsid w:val="00602D89"/>
    <w:rsid w:val="006045A4"/>
    <w:rsid w:val="006102B6"/>
    <w:rsid w:val="006230EE"/>
    <w:rsid w:val="0063245F"/>
    <w:rsid w:val="006520EB"/>
    <w:rsid w:val="0067160D"/>
    <w:rsid w:val="0069491B"/>
    <w:rsid w:val="006A4D62"/>
    <w:rsid w:val="00702F58"/>
    <w:rsid w:val="007030A1"/>
    <w:rsid w:val="00715871"/>
    <w:rsid w:val="00730D11"/>
    <w:rsid w:val="00732E58"/>
    <w:rsid w:val="00740395"/>
    <w:rsid w:val="00757F57"/>
    <w:rsid w:val="00766EF7"/>
    <w:rsid w:val="007C2414"/>
    <w:rsid w:val="007C46EB"/>
    <w:rsid w:val="007E0FFB"/>
    <w:rsid w:val="007E7B71"/>
    <w:rsid w:val="008025F3"/>
    <w:rsid w:val="00814B0C"/>
    <w:rsid w:val="00856441"/>
    <w:rsid w:val="008661B0"/>
    <w:rsid w:val="00876BBF"/>
    <w:rsid w:val="00877133"/>
    <w:rsid w:val="00896C45"/>
    <w:rsid w:val="008B39E3"/>
    <w:rsid w:val="008B468A"/>
    <w:rsid w:val="008E1793"/>
    <w:rsid w:val="008E2403"/>
    <w:rsid w:val="008E7454"/>
    <w:rsid w:val="00905C93"/>
    <w:rsid w:val="00930BCD"/>
    <w:rsid w:val="00937899"/>
    <w:rsid w:val="009506C8"/>
    <w:rsid w:val="009560C6"/>
    <w:rsid w:val="00962307"/>
    <w:rsid w:val="00962B5E"/>
    <w:rsid w:val="00970ABF"/>
    <w:rsid w:val="00980B3D"/>
    <w:rsid w:val="00995360"/>
    <w:rsid w:val="009D1F7E"/>
    <w:rsid w:val="009E6A76"/>
    <w:rsid w:val="00A015B5"/>
    <w:rsid w:val="00A016A0"/>
    <w:rsid w:val="00A05036"/>
    <w:rsid w:val="00A23118"/>
    <w:rsid w:val="00A2620F"/>
    <w:rsid w:val="00A512B1"/>
    <w:rsid w:val="00A55D40"/>
    <w:rsid w:val="00A65102"/>
    <w:rsid w:val="00AA6FB1"/>
    <w:rsid w:val="00AE7F04"/>
    <w:rsid w:val="00B00124"/>
    <w:rsid w:val="00B37614"/>
    <w:rsid w:val="00B53451"/>
    <w:rsid w:val="00B568B0"/>
    <w:rsid w:val="00B61F8E"/>
    <w:rsid w:val="00B62385"/>
    <w:rsid w:val="00B7283F"/>
    <w:rsid w:val="00B77F4C"/>
    <w:rsid w:val="00B83D1F"/>
    <w:rsid w:val="00B840FC"/>
    <w:rsid w:val="00BC3D09"/>
    <w:rsid w:val="00BD4FEE"/>
    <w:rsid w:val="00C02D23"/>
    <w:rsid w:val="00C10F76"/>
    <w:rsid w:val="00C21511"/>
    <w:rsid w:val="00C25958"/>
    <w:rsid w:val="00C33C77"/>
    <w:rsid w:val="00C41440"/>
    <w:rsid w:val="00C460F7"/>
    <w:rsid w:val="00C510A9"/>
    <w:rsid w:val="00C630AB"/>
    <w:rsid w:val="00C7747F"/>
    <w:rsid w:val="00C81A98"/>
    <w:rsid w:val="00C872CF"/>
    <w:rsid w:val="00C90FCC"/>
    <w:rsid w:val="00C94F08"/>
    <w:rsid w:val="00C97B6A"/>
    <w:rsid w:val="00CB1FA8"/>
    <w:rsid w:val="00CB6CF8"/>
    <w:rsid w:val="00CC7657"/>
    <w:rsid w:val="00CC7F88"/>
    <w:rsid w:val="00CF7D98"/>
    <w:rsid w:val="00D0021A"/>
    <w:rsid w:val="00D04085"/>
    <w:rsid w:val="00D05E28"/>
    <w:rsid w:val="00D0675E"/>
    <w:rsid w:val="00D3140F"/>
    <w:rsid w:val="00D345F4"/>
    <w:rsid w:val="00D34A19"/>
    <w:rsid w:val="00D36B0F"/>
    <w:rsid w:val="00D803DC"/>
    <w:rsid w:val="00D8658B"/>
    <w:rsid w:val="00D963F3"/>
    <w:rsid w:val="00DA017C"/>
    <w:rsid w:val="00DA34EC"/>
    <w:rsid w:val="00DB1CE2"/>
    <w:rsid w:val="00DC1B1C"/>
    <w:rsid w:val="00DC3F39"/>
    <w:rsid w:val="00DE63E1"/>
    <w:rsid w:val="00E0531E"/>
    <w:rsid w:val="00E05FE8"/>
    <w:rsid w:val="00E11DEF"/>
    <w:rsid w:val="00E17FD7"/>
    <w:rsid w:val="00E309D4"/>
    <w:rsid w:val="00E3717C"/>
    <w:rsid w:val="00E5435B"/>
    <w:rsid w:val="00E7760E"/>
    <w:rsid w:val="00EA56C4"/>
    <w:rsid w:val="00EB2F26"/>
    <w:rsid w:val="00F04FF2"/>
    <w:rsid w:val="00F46BA1"/>
    <w:rsid w:val="00F578B5"/>
    <w:rsid w:val="00F6285A"/>
    <w:rsid w:val="00F77A1B"/>
    <w:rsid w:val="00FC4830"/>
    <w:rsid w:val="00FD35E8"/>
    <w:rsid w:val="00FD4B3C"/>
    <w:rsid w:val="00FD6B58"/>
    <w:rsid w:val="00FD7622"/>
    <w:rsid w:val="00FE196C"/>
    <w:rsid w:val="02F70268"/>
    <w:rsid w:val="048F34CE"/>
    <w:rsid w:val="052C51CF"/>
    <w:rsid w:val="067A7032"/>
    <w:rsid w:val="0BFF7629"/>
    <w:rsid w:val="0E433D39"/>
    <w:rsid w:val="16343F82"/>
    <w:rsid w:val="19D7123B"/>
    <w:rsid w:val="1C126F1C"/>
    <w:rsid w:val="20695555"/>
    <w:rsid w:val="23731E7F"/>
    <w:rsid w:val="27D549A0"/>
    <w:rsid w:val="2A427F23"/>
    <w:rsid w:val="2B165CAD"/>
    <w:rsid w:val="2BDB2146"/>
    <w:rsid w:val="2EBB7541"/>
    <w:rsid w:val="366F1D24"/>
    <w:rsid w:val="38740BEB"/>
    <w:rsid w:val="38AE3EB7"/>
    <w:rsid w:val="3E932B2C"/>
    <w:rsid w:val="42836DDE"/>
    <w:rsid w:val="428D15DA"/>
    <w:rsid w:val="4335331E"/>
    <w:rsid w:val="43533EF0"/>
    <w:rsid w:val="46231D6C"/>
    <w:rsid w:val="4DD81233"/>
    <w:rsid w:val="4F7734DC"/>
    <w:rsid w:val="55F806DF"/>
    <w:rsid w:val="57482A8E"/>
    <w:rsid w:val="580D3B23"/>
    <w:rsid w:val="5D951FEF"/>
    <w:rsid w:val="5FD03E80"/>
    <w:rsid w:val="60D6171C"/>
    <w:rsid w:val="6A794262"/>
    <w:rsid w:val="6AC95F03"/>
    <w:rsid w:val="6D535020"/>
    <w:rsid w:val="6E954C58"/>
    <w:rsid w:val="75D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F466D57"/>
  <w15:docId w15:val="{A193B87E-4EFF-45D0-BA43-B1824A4B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03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E2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qFormat/>
    <w:rPr>
      <w:i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WPSOffice1">
    <w:name w:val="WPSOffice手动目录 1"/>
    <w:qFormat/>
    <w:rPr>
      <w:rFonts w:ascii="Calibri" w:hAnsi="Calibri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hAnsi="Calibri"/>
    </w:rPr>
  </w:style>
  <w:style w:type="paragraph" w:customStyle="1" w:styleId="HD1">
    <w:name w:val="HD正文1"/>
    <w:basedOn w:val="a"/>
    <w:qFormat/>
    <w:pPr>
      <w:spacing w:line="440" w:lineRule="atLeast"/>
      <w:ind w:firstLine="540"/>
    </w:pPr>
    <w:rPr>
      <w:sz w:val="24"/>
    </w:rPr>
  </w:style>
  <w:style w:type="paragraph" w:customStyle="1" w:styleId="21">
    <w:name w:val="页眉2"/>
    <w:basedOn w:val="a7"/>
    <w:qFormat/>
    <w:pPr>
      <w:ind w:firstLineChars="100" w:firstLine="150"/>
      <w:jc w:val="left"/>
    </w:pPr>
    <w:rPr>
      <w:rFonts w:ascii="Times New Roman" w:hAnsi="Times New Roman"/>
      <w:sz w:val="15"/>
      <w:szCs w:val="15"/>
    </w:rPr>
  </w:style>
  <w:style w:type="paragraph" w:styleId="ad">
    <w:name w:val="Balloon Text"/>
    <w:basedOn w:val="a"/>
    <w:link w:val="ae"/>
    <w:rsid w:val="00593523"/>
    <w:rPr>
      <w:sz w:val="18"/>
      <w:szCs w:val="18"/>
    </w:rPr>
  </w:style>
  <w:style w:type="character" w:customStyle="1" w:styleId="ae">
    <w:name w:val="批注框文本 字符"/>
    <w:basedOn w:val="a0"/>
    <w:link w:val="ad"/>
    <w:rsid w:val="005935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1E23C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">
    <w:name w:val="Title"/>
    <w:basedOn w:val="a"/>
    <w:next w:val="a"/>
    <w:link w:val="af0"/>
    <w:qFormat/>
    <w:rsid w:val="001E23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rsid w:val="001E23C7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D803DC"/>
    <w:rPr>
      <w:rFonts w:ascii="Arial" w:eastAsia="黑体" w:hAnsi="Arial" w:cstheme="minorBidi"/>
      <w:b/>
      <w:kern w:val="2"/>
      <w:sz w:val="32"/>
      <w:szCs w:val="24"/>
    </w:rPr>
  </w:style>
  <w:style w:type="paragraph" w:styleId="TOC1">
    <w:name w:val="toc 1"/>
    <w:basedOn w:val="a"/>
    <w:next w:val="a"/>
    <w:autoRedefine/>
    <w:uiPriority w:val="39"/>
    <w:rsid w:val="00E5435B"/>
  </w:style>
  <w:style w:type="paragraph" w:styleId="TOC2">
    <w:name w:val="toc 2"/>
    <w:basedOn w:val="a"/>
    <w:next w:val="a"/>
    <w:autoRedefine/>
    <w:uiPriority w:val="39"/>
    <w:rsid w:val="00E5435B"/>
    <w:pPr>
      <w:ind w:leftChars="200" w:left="420"/>
    </w:pPr>
  </w:style>
  <w:style w:type="paragraph" w:styleId="af1">
    <w:name w:val="Subtitle"/>
    <w:basedOn w:val="a"/>
    <w:next w:val="a"/>
    <w:link w:val="af2"/>
    <w:qFormat/>
    <w:rsid w:val="00D067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rsid w:val="00D0675E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64B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9FCACE6-7C63-42C0-8952-04737DBDB1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</TotalTime>
  <Pages>32</Pages>
  <Words>5278</Words>
  <Characters>30089</Characters>
  <Application>Microsoft Office Word</Application>
  <DocSecurity>0</DocSecurity>
  <Lines>250</Lines>
  <Paragraphs>70</Paragraphs>
  <ScaleCrop>false</ScaleCrop>
  <Company/>
  <LinksUpToDate>false</LinksUpToDate>
  <CharactersWithSpaces>35297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果然</dc:creator>
  <cp:lastModifiedBy>杜 瑜琛</cp:lastModifiedBy>
  <cp:revision>4</cp:revision>
  <dcterms:created xsi:type="dcterms:W3CDTF">2023-01-07T08:15:00Z</dcterms:created>
  <dcterms:modified xsi:type="dcterms:W3CDTF">2023-01-07T08:28:00Z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  <property fmtid="{D5CDD505-2E9C-101B-9397-08002B2CF9AE}" pid="3" name="KSORubyTemplateID" linkTarget="0">
    <vt:lpwstr>6</vt:lpwstr>
  </property>
</Properties>
</file>